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266721" w:rsidRPr="0034196F" w14:paraId="20514F72" w14:textId="77777777" w:rsidTr="00CF2917">
        <w:trPr>
          <w:trHeight w:val="2880"/>
          <w:jc w:val="center"/>
        </w:trPr>
        <w:tc>
          <w:tcPr>
            <w:tcW w:w="5000" w:type="pct"/>
          </w:tcPr>
          <w:p w14:paraId="274A6849" w14:textId="77777777" w:rsidR="00BF4423" w:rsidRPr="0034196F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</w:pPr>
            <w:r w:rsidRPr="0034196F"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  <w:t xml:space="preserve">National University of Computer and Emerging </w:t>
            </w:r>
            <w:r w:rsidR="00CF2917" w:rsidRPr="0034196F"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  <w:t>S</w:t>
            </w:r>
            <w:r w:rsidRPr="0034196F"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  <w:t xml:space="preserve">ciences       </w:t>
            </w:r>
          </w:p>
          <w:p w14:paraId="6C8F85D8" w14:textId="77777777" w:rsidR="00BF4423" w:rsidRPr="0034196F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</w:p>
          <w:p w14:paraId="590E9AB1" w14:textId="77777777" w:rsidR="00BF4423" w:rsidRPr="0034196F" w:rsidRDefault="00366903" w:rsidP="000A4018">
            <w:pPr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  <w:r w:rsidRPr="0034196F">
              <w:rPr>
                <w:rFonts w:asciiTheme="majorBidi" w:hAnsiTheme="majorBidi" w:cstheme="majorBidi"/>
                <w:b/>
                <w:noProof/>
                <w:color w:val="000000" w:themeColor="text1"/>
                <w:sz w:val="40"/>
              </w:rPr>
              <w:drawing>
                <wp:inline distT="0" distB="0" distL="0" distR="0" wp14:anchorId="6F4714A3" wp14:editId="65901DFA">
                  <wp:extent cx="2124075" cy="2068178"/>
                  <wp:effectExtent l="0" t="0" r="0" b="889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370" cy="207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21" w:rsidRPr="0034196F" w14:paraId="02A690CF" w14:textId="77777777" w:rsidTr="00CF2917">
        <w:trPr>
          <w:trHeight w:val="2880"/>
          <w:jc w:val="center"/>
        </w:trPr>
        <w:tc>
          <w:tcPr>
            <w:tcW w:w="5000" w:type="pct"/>
          </w:tcPr>
          <w:p w14:paraId="6A618567" w14:textId="77777777" w:rsidR="00BF4423" w:rsidRPr="0034196F" w:rsidRDefault="00BF4423" w:rsidP="00E02631">
            <w:pPr>
              <w:pStyle w:val="NoSpacing"/>
              <w:spacing w:before="100" w:beforeAutospacing="1"/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</w:p>
          <w:p w14:paraId="3A47BB14" w14:textId="4753A9B4" w:rsidR="00BF4423" w:rsidRPr="0034196F" w:rsidRDefault="00BF4423" w:rsidP="00E02631">
            <w:pPr>
              <w:pStyle w:val="NoSpacing"/>
              <w:spacing w:before="100" w:beforeAutospacing="1"/>
              <w:ind w:right="666"/>
              <w:jc w:val="center"/>
              <w:rPr>
                <w:rFonts w:asciiTheme="majorBidi" w:hAnsiTheme="majorBidi" w:cstheme="majorBidi"/>
                <w:color w:val="000000" w:themeColor="text1"/>
                <w:sz w:val="40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  <w:sz w:val="40"/>
              </w:rPr>
              <w:t xml:space="preserve">Lab Manual </w:t>
            </w:r>
            <w:r w:rsidR="00877D49" w:rsidRPr="0034196F">
              <w:rPr>
                <w:rFonts w:asciiTheme="majorBidi" w:hAnsiTheme="majorBidi" w:cstheme="majorBidi"/>
                <w:color w:val="000000" w:themeColor="text1"/>
                <w:sz w:val="40"/>
              </w:rPr>
              <w:t>3</w:t>
            </w:r>
          </w:p>
          <w:p w14:paraId="6CE0AF00" w14:textId="7D00BF9B" w:rsidR="00BF4423" w:rsidRPr="0034196F" w:rsidRDefault="00BF4423" w:rsidP="00E02631">
            <w:pPr>
              <w:pStyle w:val="NoSpacing"/>
              <w:spacing w:before="100" w:beforeAutospacing="1"/>
              <w:ind w:right="666"/>
              <w:jc w:val="center"/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</w:pPr>
            <w:r w:rsidRPr="0034196F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“</w:t>
            </w:r>
            <w:r w:rsidR="002603E7" w:rsidRPr="0034196F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Data Retrieval</w:t>
            </w:r>
            <w:r w:rsidRPr="0034196F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”</w:t>
            </w:r>
          </w:p>
        </w:tc>
      </w:tr>
      <w:tr w:rsidR="00266721" w:rsidRPr="0034196F" w14:paraId="744D2812" w14:textId="77777777" w:rsidTr="00ED6D5B">
        <w:trPr>
          <w:trHeight w:val="80"/>
          <w:jc w:val="center"/>
        </w:trPr>
        <w:tc>
          <w:tcPr>
            <w:tcW w:w="5000" w:type="pct"/>
          </w:tcPr>
          <w:p w14:paraId="4B0E07C7" w14:textId="50A16645" w:rsidR="00BF4423" w:rsidRPr="0034196F" w:rsidRDefault="00BF4423" w:rsidP="00E02631">
            <w:pPr>
              <w:pStyle w:val="NoSpacing"/>
              <w:tabs>
                <w:tab w:val="left" w:pos="3465"/>
              </w:tabs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</w:p>
        </w:tc>
      </w:tr>
      <w:tr w:rsidR="00266721" w:rsidRPr="0034196F" w14:paraId="62B044D7" w14:textId="77777777" w:rsidTr="00ED6D5B">
        <w:trPr>
          <w:trHeight w:val="720"/>
          <w:jc w:val="center"/>
        </w:trPr>
        <w:tc>
          <w:tcPr>
            <w:tcW w:w="5000" w:type="pct"/>
            <w:vAlign w:val="center"/>
          </w:tcPr>
          <w:p w14:paraId="4F073605" w14:textId="77777777" w:rsidR="00BF4423" w:rsidRPr="0034196F" w:rsidRDefault="00BF4423" w:rsidP="00E02631">
            <w:pPr>
              <w:pStyle w:val="NoSpacing"/>
              <w:ind w:right="666"/>
              <w:jc w:val="center"/>
              <w:rPr>
                <w:rFonts w:asciiTheme="majorBidi" w:hAnsiTheme="majorBidi" w:cstheme="majorBidi"/>
                <w:color w:val="000000" w:themeColor="text1"/>
                <w:sz w:val="40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  <w:sz w:val="40"/>
              </w:rPr>
              <w:t>Database Systems</w:t>
            </w:r>
          </w:p>
        </w:tc>
      </w:tr>
      <w:tr w:rsidR="0034196F" w:rsidRPr="0034196F" w14:paraId="0A08148A" w14:textId="77777777" w:rsidTr="00CF2917">
        <w:trPr>
          <w:trHeight w:val="360"/>
          <w:jc w:val="center"/>
        </w:trPr>
        <w:tc>
          <w:tcPr>
            <w:tcW w:w="5000" w:type="pct"/>
            <w:vAlign w:val="center"/>
          </w:tcPr>
          <w:p w14:paraId="1F4DE2F2" w14:textId="507F805B" w:rsidR="00BF4423" w:rsidRPr="0034196F" w:rsidRDefault="00126089" w:rsidP="00E02631">
            <w:pPr>
              <w:pStyle w:val="NoSpacing"/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Spring</w:t>
            </w:r>
            <w:r w:rsidR="00BF4423" w:rsidRPr="0034196F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 xml:space="preserve"> 20</w:t>
            </w:r>
            <w:r w:rsidR="00931899" w:rsidRPr="0034196F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2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1</w:t>
            </w:r>
          </w:p>
        </w:tc>
      </w:tr>
    </w:tbl>
    <w:p w14:paraId="65DCDB24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64CFF2B4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189EE28C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2265D1B4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72AACC0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B320ABA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5E9FB5D7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00FE60D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6CF95E9B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5AF5100" w14:textId="77777777" w:rsidR="00ED6D5B" w:rsidRPr="0034196F" w:rsidRDefault="00ED6D5B" w:rsidP="00E02631">
      <w:pPr>
        <w:jc w:val="center"/>
        <w:rPr>
          <w:rFonts w:asciiTheme="majorBidi" w:hAnsiTheme="majorBidi" w:cstheme="majorBidi"/>
          <w:b/>
          <w:color w:val="000000" w:themeColor="text1"/>
          <w:sz w:val="24"/>
        </w:rPr>
      </w:pPr>
      <w:r w:rsidRPr="0034196F">
        <w:rPr>
          <w:rFonts w:asciiTheme="majorBidi" w:hAnsiTheme="majorBidi" w:cstheme="majorBidi"/>
          <w:b/>
          <w:color w:val="000000" w:themeColor="text1"/>
          <w:sz w:val="24"/>
        </w:rPr>
        <w:t>Department of Computer Science</w:t>
      </w:r>
    </w:p>
    <w:p w14:paraId="21C34E09" w14:textId="77777777" w:rsidR="007A51D8" w:rsidRPr="0034196F" w:rsidRDefault="00ED6D5B" w:rsidP="00E02631">
      <w:pPr>
        <w:jc w:val="center"/>
        <w:rPr>
          <w:rFonts w:asciiTheme="majorBidi" w:hAnsiTheme="majorBidi" w:cstheme="majorBidi"/>
          <w:b/>
          <w:color w:val="000000" w:themeColor="text1"/>
          <w:sz w:val="24"/>
        </w:rPr>
      </w:pPr>
      <w:r w:rsidRPr="0034196F">
        <w:rPr>
          <w:rFonts w:asciiTheme="majorBidi" w:hAnsiTheme="majorBidi" w:cstheme="majorBidi"/>
          <w:b/>
          <w:color w:val="000000" w:themeColor="text1"/>
          <w:sz w:val="24"/>
        </w:rPr>
        <w:t>FAST-NU, Lahore, Pakistan</w:t>
      </w:r>
    </w:p>
    <w:p w14:paraId="5C956B5C" w14:textId="77777777" w:rsidR="00BF4423" w:rsidRPr="0034196F" w:rsidRDefault="00BF4423">
      <w:pPr>
        <w:rPr>
          <w:rFonts w:asciiTheme="majorBidi" w:hAnsiTheme="majorBidi" w:cstheme="majorBidi"/>
          <w:color w:val="000000" w:themeColor="text1"/>
        </w:rPr>
        <w:sectPr w:rsidR="00BF4423" w:rsidRPr="0034196F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49C2F" w14:textId="77777777" w:rsidR="00BF4423" w:rsidRPr="0034196F" w:rsidRDefault="00BF4423" w:rsidP="00BF4423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lastRenderedPageBreak/>
        <w:t>Table of Contents</w:t>
      </w:r>
    </w:p>
    <w:p w14:paraId="2BAFE775" w14:textId="77777777" w:rsidR="00D74CE1" w:rsidRDefault="00BF442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 w:rsidRPr="0034196F">
        <w:rPr>
          <w:rFonts w:asciiTheme="majorBidi" w:hAnsiTheme="majorBidi" w:cstheme="majorBidi"/>
          <w:color w:val="000000" w:themeColor="text1"/>
        </w:rPr>
        <w:fldChar w:fldCharType="begin"/>
      </w:r>
      <w:r w:rsidRPr="0034196F">
        <w:rPr>
          <w:rFonts w:asciiTheme="majorBidi" w:hAnsiTheme="majorBidi" w:cstheme="majorBidi"/>
          <w:color w:val="000000" w:themeColor="text1"/>
        </w:rPr>
        <w:instrText xml:space="preserve"> TOC \o "1-3" \h \z \u </w:instrText>
      </w:r>
      <w:r w:rsidRPr="0034196F">
        <w:rPr>
          <w:rFonts w:asciiTheme="majorBidi" w:hAnsiTheme="majorBidi" w:cstheme="majorBidi"/>
          <w:color w:val="000000" w:themeColor="text1"/>
        </w:rPr>
        <w:fldChar w:fldCharType="separate"/>
      </w:r>
      <w:hyperlink w:anchor="_Toc51880536" w:history="1">
        <w:r w:rsidR="00D74CE1" w:rsidRPr="00B81AFC">
          <w:rPr>
            <w:rStyle w:val="Hyperlink"/>
            <w:rFonts w:asciiTheme="majorBidi" w:hAnsiTheme="majorBidi" w:cstheme="majorBidi"/>
            <w:noProof/>
          </w:rPr>
          <w:t>1.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hAnsiTheme="majorBidi" w:cstheme="majorBidi"/>
            <w:noProof/>
          </w:rPr>
          <w:t>Objective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_Toc51880536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2</w:t>
        </w:r>
        <w:r w:rsidR="00D74CE1">
          <w:rPr>
            <w:noProof/>
            <w:webHidden/>
          </w:rPr>
          <w:fldChar w:fldCharType="end"/>
        </w:r>
      </w:hyperlink>
    </w:p>
    <w:p w14:paraId="164F440E" w14:textId="77777777" w:rsidR="00D74CE1" w:rsidRDefault="00E943D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37" w:history="1">
        <w:r w:rsidR="00D74CE1" w:rsidRPr="00B81AFC">
          <w:rPr>
            <w:rStyle w:val="Hyperlink"/>
            <w:rFonts w:asciiTheme="majorBidi" w:eastAsia="DejaVu Sans" w:hAnsiTheme="majorBidi" w:cstheme="majorBidi"/>
            <w:noProof/>
          </w:rPr>
          <w:t>2.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eastAsia="DejaVu Sans" w:hAnsiTheme="majorBidi" w:cstheme="majorBidi"/>
            <w:noProof/>
          </w:rPr>
          <w:t>Pre-requisites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_Toc51880537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2</w:t>
        </w:r>
        <w:r w:rsidR="00D74CE1">
          <w:rPr>
            <w:noProof/>
            <w:webHidden/>
          </w:rPr>
          <w:fldChar w:fldCharType="end"/>
        </w:r>
      </w:hyperlink>
    </w:p>
    <w:p w14:paraId="79F28AAC" w14:textId="77777777" w:rsidR="00D74CE1" w:rsidRDefault="00E943D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38" w:history="1">
        <w:r w:rsidR="00D74CE1" w:rsidRPr="00B81AFC">
          <w:rPr>
            <w:rStyle w:val="Hyperlink"/>
            <w:rFonts w:asciiTheme="majorBidi" w:hAnsiTheme="majorBidi" w:cstheme="majorBidi"/>
            <w:noProof/>
          </w:rPr>
          <w:t>3.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hAnsiTheme="majorBidi" w:cstheme="majorBidi"/>
            <w:noProof/>
          </w:rPr>
          <w:t>SELECT-FROM-WHERE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_Toc51880538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3</w:t>
        </w:r>
        <w:r w:rsidR="00D74CE1">
          <w:rPr>
            <w:noProof/>
            <w:webHidden/>
          </w:rPr>
          <w:fldChar w:fldCharType="end"/>
        </w:r>
      </w:hyperlink>
    </w:p>
    <w:p w14:paraId="68BEF486" w14:textId="77777777" w:rsidR="00D74CE1" w:rsidRDefault="00E94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39" w:history="1">
        <w:r w:rsidR="00D74CE1" w:rsidRPr="00B81AFC">
          <w:rPr>
            <w:rStyle w:val="Hyperlink"/>
            <w:noProof/>
          </w:rPr>
          <w:t>Most Basic Select: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_Toc51880539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3</w:t>
        </w:r>
        <w:r w:rsidR="00D74CE1">
          <w:rPr>
            <w:noProof/>
            <w:webHidden/>
          </w:rPr>
          <w:fldChar w:fldCharType="end"/>
        </w:r>
      </w:hyperlink>
    </w:p>
    <w:p w14:paraId="00B7A541" w14:textId="77777777" w:rsidR="00D74CE1" w:rsidRDefault="00E94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0" w:history="1">
        <w:r w:rsidR="00D74CE1" w:rsidRPr="00B81AFC">
          <w:rPr>
            <w:rStyle w:val="Hyperlink"/>
            <w:noProof/>
          </w:rPr>
          <w:t>Retrieving Certain Columns from Select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_Toc51880540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4</w:t>
        </w:r>
        <w:r w:rsidR="00D74CE1">
          <w:rPr>
            <w:noProof/>
            <w:webHidden/>
          </w:rPr>
          <w:fldChar w:fldCharType="end"/>
        </w:r>
      </w:hyperlink>
    </w:p>
    <w:p w14:paraId="204B69A9" w14:textId="77777777" w:rsidR="00D74CE1" w:rsidRDefault="00E94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1" w:history="1">
        <w:r w:rsidR="00D74CE1" w:rsidRPr="00B81AFC">
          <w:rPr>
            <w:rStyle w:val="Hyperlink"/>
            <w:noProof/>
          </w:rPr>
          <w:t>Retrieving Certain Rows from SELECT - WHERE CLAUSE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_Toc51880541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4</w:t>
        </w:r>
        <w:r w:rsidR="00D74CE1">
          <w:rPr>
            <w:noProof/>
            <w:webHidden/>
          </w:rPr>
          <w:fldChar w:fldCharType="end"/>
        </w:r>
      </w:hyperlink>
    </w:p>
    <w:p w14:paraId="082130F8" w14:textId="77777777" w:rsidR="00D74CE1" w:rsidRDefault="00E94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2" w:history="1">
        <w:r w:rsidR="00D74CE1" w:rsidRPr="00B81AFC">
          <w:rPr>
            <w:rStyle w:val="Hyperlink"/>
            <w:noProof/>
          </w:rPr>
          <w:t>Like Operator Scenarios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_Toc51880542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5</w:t>
        </w:r>
        <w:r w:rsidR="00D74CE1">
          <w:rPr>
            <w:noProof/>
            <w:webHidden/>
          </w:rPr>
          <w:fldChar w:fldCharType="end"/>
        </w:r>
      </w:hyperlink>
    </w:p>
    <w:p w14:paraId="7C605E63" w14:textId="77777777" w:rsidR="00D74CE1" w:rsidRDefault="00E94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3" w:history="1">
        <w:r w:rsidR="00D74CE1" w:rsidRPr="00B81AFC">
          <w:rPr>
            <w:rStyle w:val="Hyperlink"/>
            <w:noProof/>
          </w:rPr>
          <w:t>Renaming Resulting Column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_Toc51880543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5</w:t>
        </w:r>
        <w:r w:rsidR="00D74CE1">
          <w:rPr>
            <w:noProof/>
            <w:webHidden/>
          </w:rPr>
          <w:fldChar w:fldCharType="end"/>
        </w:r>
      </w:hyperlink>
    </w:p>
    <w:p w14:paraId="1811FEAE" w14:textId="77777777" w:rsidR="00D74CE1" w:rsidRDefault="00E94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4" w:history="1">
        <w:r w:rsidR="00D74CE1" w:rsidRPr="00B81AFC">
          <w:rPr>
            <w:rStyle w:val="Hyperlink"/>
            <w:noProof/>
          </w:rPr>
          <w:t>SQL Server Built-in Functions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_Toc51880544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5</w:t>
        </w:r>
        <w:r w:rsidR="00D74CE1">
          <w:rPr>
            <w:noProof/>
            <w:webHidden/>
          </w:rPr>
          <w:fldChar w:fldCharType="end"/>
        </w:r>
      </w:hyperlink>
    </w:p>
    <w:p w14:paraId="05641B14" w14:textId="77777777" w:rsidR="00D74CE1" w:rsidRDefault="00E943D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5" w:history="1">
        <w:r w:rsidR="00D74CE1" w:rsidRPr="00B81AFC">
          <w:rPr>
            <w:rStyle w:val="Hyperlink"/>
            <w:rFonts w:asciiTheme="majorBidi" w:eastAsia="Calibri" w:hAnsiTheme="majorBidi" w:cstheme="majorBidi"/>
            <w:noProof/>
          </w:rPr>
          <w:t>4.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eastAsia="Calibri" w:hAnsiTheme="majorBidi" w:cstheme="majorBidi"/>
            <w:noProof/>
          </w:rPr>
          <w:t>Order by Clause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_Toc51880545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6</w:t>
        </w:r>
        <w:r w:rsidR="00D74CE1">
          <w:rPr>
            <w:noProof/>
            <w:webHidden/>
          </w:rPr>
          <w:fldChar w:fldCharType="end"/>
        </w:r>
      </w:hyperlink>
    </w:p>
    <w:p w14:paraId="6C6F74C7" w14:textId="77777777" w:rsidR="00D74CE1" w:rsidRDefault="00E94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6" w:history="1">
        <w:r w:rsidR="00D74CE1" w:rsidRPr="00B81AFC">
          <w:rPr>
            <w:rStyle w:val="Hyperlink"/>
            <w:noProof/>
          </w:rPr>
          <w:t>TOP Clause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_Toc51880546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6</w:t>
        </w:r>
        <w:r w:rsidR="00D74CE1">
          <w:rPr>
            <w:noProof/>
            <w:webHidden/>
          </w:rPr>
          <w:fldChar w:fldCharType="end"/>
        </w:r>
      </w:hyperlink>
    </w:p>
    <w:p w14:paraId="0ADFDE12" w14:textId="77777777" w:rsidR="00D74CE1" w:rsidRDefault="00E943D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7" w:history="1">
        <w:r w:rsidR="00D74CE1" w:rsidRPr="00B81AFC">
          <w:rPr>
            <w:rStyle w:val="Hyperlink"/>
            <w:rFonts w:asciiTheme="majorBidi" w:hAnsiTheme="majorBidi" w:cstheme="majorBidi"/>
            <w:noProof/>
          </w:rPr>
          <w:t>5.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hAnsiTheme="majorBidi" w:cstheme="majorBidi"/>
            <w:noProof/>
          </w:rPr>
          <w:t>Arithmetic Operations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_Toc51880547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7</w:t>
        </w:r>
        <w:r w:rsidR="00D74CE1">
          <w:rPr>
            <w:noProof/>
            <w:webHidden/>
          </w:rPr>
          <w:fldChar w:fldCharType="end"/>
        </w:r>
      </w:hyperlink>
    </w:p>
    <w:p w14:paraId="4957220B" w14:textId="78462596" w:rsidR="00D74CE1" w:rsidRDefault="00D74CE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</w:p>
    <w:p w14:paraId="722013B6" w14:textId="77777777" w:rsidR="00BF4423" w:rsidRPr="0034196F" w:rsidRDefault="00BF4423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fldChar w:fldCharType="end"/>
      </w:r>
    </w:p>
    <w:p w14:paraId="53A11E09" w14:textId="77777777" w:rsidR="00BF4423" w:rsidRPr="0034196F" w:rsidRDefault="00BF4423" w:rsidP="005C60F2">
      <w:pPr>
        <w:spacing w:after="160" w:line="259" w:lineRule="auto"/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br w:type="page"/>
      </w:r>
    </w:p>
    <w:p w14:paraId="670A0EEB" w14:textId="77777777" w:rsidR="00BF4423" w:rsidRPr="0034196F" w:rsidRDefault="00BF4423" w:rsidP="00777C64">
      <w:pPr>
        <w:pStyle w:val="Heading1"/>
        <w:rPr>
          <w:rFonts w:asciiTheme="majorBidi" w:hAnsiTheme="majorBidi" w:cstheme="majorBidi"/>
          <w:color w:val="000000" w:themeColor="text1"/>
        </w:rPr>
      </w:pPr>
      <w:bookmarkStart w:id="0" w:name="_Toc51880536"/>
      <w:r w:rsidRPr="0034196F">
        <w:rPr>
          <w:rFonts w:asciiTheme="majorBidi" w:hAnsiTheme="majorBidi" w:cstheme="majorBidi"/>
          <w:color w:val="000000" w:themeColor="text1"/>
        </w:rPr>
        <w:lastRenderedPageBreak/>
        <w:t>Objective</w:t>
      </w:r>
      <w:bookmarkEnd w:id="0"/>
    </w:p>
    <w:p w14:paraId="07EB2A70" w14:textId="76250FE0" w:rsidR="000A765B" w:rsidRPr="0034196F" w:rsidRDefault="000A765B" w:rsidP="005C2AFB">
      <w:pPr>
        <w:rPr>
          <w:rFonts w:asciiTheme="majorBidi" w:eastAsia="DejaVu Sans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 xml:space="preserve">The purpose of this manual is to get stared with data retrieval queries, starting from </w:t>
      </w:r>
      <w:r w:rsidR="00462A41" w:rsidRPr="0034196F">
        <w:rPr>
          <w:rFonts w:asciiTheme="majorBidi" w:eastAsia="DejaVu Sans" w:hAnsiTheme="majorBidi" w:cstheme="majorBidi"/>
          <w:color w:val="000000" w:themeColor="text1"/>
        </w:rPr>
        <w:t>s</w:t>
      </w:r>
      <w:r w:rsidRPr="0034196F">
        <w:rPr>
          <w:rFonts w:asciiTheme="majorBidi" w:eastAsia="DejaVu Sans" w:hAnsiTheme="majorBidi" w:cstheme="majorBidi"/>
          <w:color w:val="000000" w:themeColor="text1"/>
        </w:rPr>
        <w:t xml:space="preserve">imple Select-From-Where, </w:t>
      </w:r>
      <w:r w:rsidR="00462A41" w:rsidRPr="0034196F">
        <w:rPr>
          <w:rFonts w:asciiTheme="majorBidi" w:eastAsia="DejaVu Sans" w:hAnsiTheme="majorBidi" w:cstheme="majorBidi"/>
          <w:color w:val="000000" w:themeColor="text1"/>
        </w:rPr>
        <w:t xml:space="preserve">Order by clause, </w:t>
      </w:r>
      <w:r w:rsidR="0044449A">
        <w:rPr>
          <w:rFonts w:asciiTheme="majorBidi" w:eastAsia="DejaVu Sans" w:hAnsiTheme="majorBidi" w:cstheme="majorBidi"/>
          <w:color w:val="000000" w:themeColor="text1"/>
        </w:rPr>
        <w:t xml:space="preserve">arithmetic operations </w:t>
      </w:r>
      <w:r w:rsidR="00462A41" w:rsidRPr="0034196F">
        <w:rPr>
          <w:rFonts w:asciiTheme="majorBidi" w:eastAsia="DejaVu Sans" w:hAnsiTheme="majorBidi" w:cstheme="majorBidi"/>
          <w:color w:val="000000" w:themeColor="text1"/>
        </w:rPr>
        <w:t xml:space="preserve">and finally covering </w:t>
      </w:r>
      <w:r w:rsidR="005C2AFB">
        <w:rPr>
          <w:rFonts w:asciiTheme="majorBidi" w:eastAsia="DejaVu Sans" w:hAnsiTheme="majorBidi" w:cstheme="majorBidi"/>
          <w:color w:val="000000" w:themeColor="text1"/>
        </w:rPr>
        <w:t>s</w:t>
      </w:r>
      <w:r w:rsidR="000E76A6" w:rsidRPr="0034196F">
        <w:rPr>
          <w:rFonts w:asciiTheme="majorBidi" w:eastAsia="DejaVu Sans" w:hAnsiTheme="majorBidi" w:cstheme="majorBidi"/>
          <w:color w:val="000000" w:themeColor="text1"/>
        </w:rPr>
        <w:t xml:space="preserve">et </w:t>
      </w:r>
      <w:r w:rsidR="00462A41" w:rsidRPr="0034196F">
        <w:rPr>
          <w:rFonts w:asciiTheme="majorBidi" w:eastAsia="DejaVu Sans" w:hAnsiTheme="majorBidi" w:cstheme="majorBidi"/>
          <w:color w:val="000000" w:themeColor="text1"/>
        </w:rPr>
        <w:t>operations</w:t>
      </w:r>
      <w:r w:rsidRPr="0034196F">
        <w:rPr>
          <w:rFonts w:asciiTheme="majorBidi" w:eastAsia="DejaVu Sans" w:hAnsiTheme="majorBidi" w:cstheme="majorBidi"/>
          <w:color w:val="000000" w:themeColor="text1"/>
        </w:rPr>
        <w:t xml:space="preserve">. </w:t>
      </w:r>
    </w:p>
    <w:p w14:paraId="63C7AEBA" w14:textId="77777777" w:rsidR="000A765B" w:rsidRPr="0034196F" w:rsidRDefault="000A765B" w:rsidP="00777C64">
      <w:pPr>
        <w:pStyle w:val="Heading1"/>
        <w:rPr>
          <w:rFonts w:asciiTheme="majorBidi" w:eastAsia="DejaVu Sans" w:hAnsiTheme="majorBidi" w:cstheme="majorBidi"/>
          <w:color w:val="000000" w:themeColor="text1"/>
        </w:rPr>
      </w:pPr>
      <w:bookmarkStart w:id="1" w:name="_Toc51880537"/>
      <w:r w:rsidRPr="0034196F">
        <w:rPr>
          <w:rFonts w:asciiTheme="majorBidi" w:eastAsia="DejaVu Sans" w:hAnsiTheme="majorBidi" w:cstheme="majorBidi"/>
          <w:color w:val="000000" w:themeColor="text1"/>
        </w:rPr>
        <w:t>Pre-requisites</w:t>
      </w:r>
      <w:bookmarkEnd w:id="1"/>
      <w:r w:rsidRPr="0034196F">
        <w:rPr>
          <w:rFonts w:asciiTheme="majorBidi" w:eastAsia="DejaVu Sans" w:hAnsiTheme="majorBidi" w:cstheme="majorBidi"/>
          <w:color w:val="000000" w:themeColor="text1"/>
        </w:rPr>
        <w:t xml:space="preserve"> </w:t>
      </w:r>
    </w:p>
    <w:p w14:paraId="7E86FD91" w14:textId="1A1EED9D" w:rsidR="000A765B" w:rsidRPr="0034196F" w:rsidRDefault="000A765B" w:rsidP="000A765B">
      <w:pPr>
        <w:pStyle w:val="ListParagraph"/>
        <w:numPr>
          <w:ilvl w:val="0"/>
          <w:numId w:val="17"/>
        </w:numPr>
        <w:rPr>
          <w:rFonts w:asciiTheme="majorBidi" w:eastAsia="DejaVu Sans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>Lab 2 manual, on how to</w:t>
      </w:r>
      <w:r w:rsidR="00FD7739" w:rsidRPr="0034196F">
        <w:rPr>
          <w:rFonts w:asciiTheme="majorBidi" w:eastAsia="DejaVu Sans" w:hAnsiTheme="majorBidi" w:cstheme="majorBidi"/>
          <w:color w:val="000000" w:themeColor="text1"/>
        </w:rPr>
        <w:t xml:space="preserve"> get started with MS-SQL server</w:t>
      </w:r>
    </w:p>
    <w:p w14:paraId="6A283BA1" w14:textId="3EEC5DC7" w:rsidR="00462A41" w:rsidRPr="0034196F" w:rsidRDefault="00266721" w:rsidP="00462A41">
      <w:pPr>
        <w:pStyle w:val="ListParagraph"/>
        <w:numPr>
          <w:ilvl w:val="0"/>
          <w:numId w:val="17"/>
        </w:numPr>
        <w:rPr>
          <w:rFonts w:asciiTheme="majorBidi" w:eastAsia="DejaVu Sans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>How Select-From-</w:t>
      </w:r>
      <w:r w:rsidR="00FD7739" w:rsidRPr="0034196F">
        <w:rPr>
          <w:rFonts w:asciiTheme="majorBidi" w:eastAsia="DejaVu Sans" w:hAnsiTheme="majorBidi" w:cstheme="majorBidi"/>
          <w:color w:val="000000" w:themeColor="text1"/>
        </w:rPr>
        <w:t>Where clause works</w:t>
      </w:r>
    </w:p>
    <w:p w14:paraId="0F147B06" w14:textId="34EB669C" w:rsidR="003B6A7A" w:rsidRPr="00166868" w:rsidRDefault="00FD7739" w:rsidP="003B6A7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>How Order by clause works</w:t>
      </w:r>
    </w:p>
    <w:p w14:paraId="34BF9E38" w14:textId="1831101F" w:rsidR="00166868" w:rsidRPr="0034196F" w:rsidRDefault="00166868" w:rsidP="003B6A7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DejaVu Sans" w:hAnsiTheme="majorBidi" w:cstheme="majorBidi"/>
          <w:color w:val="000000" w:themeColor="text1"/>
        </w:rPr>
        <w:t>How arithmetic operations like +, -, *, /, % works</w:t>
      </w:r>
    </w:p>
    <w:p w14:paraId="0F841BA8" w14:textId="3121DD28" w:rsidR="00462A41" w:rsidRPr="0034196F" w:rsidRDefault="00462A41" w:rsidP="005C2A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 xml:space="preserve">How </w:t>
      </w:r>
      <w:r w:rsidR="005C2AFB">
        <w:rPr>
          <w:rFonts w:asciiTheme="majorBidi" w:eastAsia="DejaVu Sans" w:hAnsiTheme="majorBidi" w:cstheme="majorBidi"/>
          <w:color w:val="000000" w:themeColor="text1"/>
        </w:rPr>
        <w:t>s</w:t>
      </w:r>
      <w:r w:rsidRPr="0034196F">
        <w:rPr>
          <w:rFonts w:asciiTheme="majorBidi" w:eastAsia="DejaVu Sans" w:hAnsiTheme="majorBidi" w:cstheme="majorBidi"/>
          <w:color w:val="000000" w:themeColor="text1"/>
        </w:rPr>
        <w:t>et Operations like Union, Intersect, Except</w:t>
      </w:r>
      <w:r w:rsidR="00D252F9" w:rsidRPr="0034196F">
        <w:rPr>
          <w:rFonts w:asciiTheme="majorBidi" w:eastAsia="DejaVu Sans" w:hAnsiTheme="majorBidi" w:cstheme="majorBidi"/>
          <w:color w:val="000000" w:themeColor="text1"/>
        </w:rPr>
        <w:t xml:space="preserve"> work</w:t>
      </w:r>
    </w:p>
    <w:p w14:paraId="0D3550E1" w14:textId="77777777" w:rsidR="003B6A7A" w:rsidRPr="0034196F" w:rsidRDefault="003B6A7A" w:rsidP="003B6A7A">
      <w:pPr>
        <w:rPr>
          <w:rFonts w:asciiTheme="majorBidi" w:hAnsiTheme="majorBidi" w:cstheme="majorBidi"/>
          <w:b/>
          <w:color w:val="000000" w:themeColor="text1"/>
          <w:sz w:val="24"/>
        </w:rPr>
      </w:pPr>
    </w:p>
    <w:p w14:paraId="19CE9195" w14:textId="5B6791D5" w:rsidR="00BF4423" w:rsidRPr="002434D0" w:rsidRDefault="003B6A7A" w:rsidP="00BF4423">
      <w:pPr>
        <w:rPr>
          <w:rFonts w:asciiTheme="majorBidi" w:hAnsiTheme="majorBidi" w:cstheme="majorBidi"/>
          <w:b/>
          <w:color w:val="000000" w:themeColor="text1"/>
          <w:sz w:val="24"/>
        </w:rPr>
      </w:pPr>
      <w:r w:rsidRPr="0034196F">
        <w:rPr>
          <w:rFonts w:asciiTheme="majorBidi" w:hAnsiTheme="majorBidi" w:cstheme="majorBidi"/>
          <w:b/>
          <w:color w:val="000000" w:themeColor="text1"/>
          <w:sz w:val="24"/>
        </w:rPr>
        <w:t xml:space="preserve"> </w:t>
      </w:r>
    </w:p>
    <w:p w14:paraId="24B3C0D2" w14:textId="77777777" w:rsidR="000B4555" w:rsidRPr="0034196F" w:rsidRDefault="00BF4423" w:rsidP="00777C64">
      <w:pPr>
        <w:pStyle w:val="Heading1"/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br w:type="page"/>
      </w:r>
      <w:bookmarkStart w:id="2" w:name="_Toc51880538"/>
      <w:r w:rsidR="00A95AC0" w:rsidRPr="0034196F">
        <w:rPr>
          <w:rFonts w:asciiTheme="majorBidi" w:hAnsiTheme="majorBidi" w:cstheme="majorBidi"/>
          <w:color w:val="000000" w:themeColor="text1"/>
        </w:rPr>
        <w:lastRenderedPageBreak/>
        <w:t>SELECT-FROM-WHERE</w:t>
      </w:r>
      <w:bookmarkEnd w:id="2"/>
    </w:p>
    <w:p w14:paraId="1EF8FAE7" w14:textId="77777777" w:rsidR="00A95AC0" w:rsidRPr="0034196F" w:rsidRDefault="00A95AC0" w:rsidP="00A95AC0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 xml:space="preserve">Select from where is equivalent to projection and </w:t>
      </w:r>
      <w:r w:rsidR="00B33213" w:rsidRPr="0034196F">
        <w:rPr>
          <w:rFonts w:asciiTheme="majorBidi" w:hAnsiTheme="majorBidi" w:cstheme="majorBidi"/>
          <w:color w:val="000000" w:themeColor="text1"/>
        </w:rPr>
        <w:t>selection in Relational Algebra, it will give output in form of a table.</w:t>
      </w:r>
    </w:p>
    <w:p w14:paraId="50BE35C0" w14:textId="77777777" w:rsidR="00B33213" w:rsidRPr="0034196F" w:rsidRDefault="00B33213" w:rsidP="00A95AC0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 xml:space="preserve">The most basic select statement includes Select and </w:t>
      </w:r>
      <w:r w:rsidR="00BB306F" w:rsidRPr="0034196F">
        <w:rPr>
          <w:rFonts w:asciiTheme="majorBidi" w:hAnsiTheme="majorBidi" w:cstheme="majorBidi"/>
          <w:color w:val="000000" w:themeColor="text1"/>
        </w:rPr>
        <w:t>from</w:t>
      </w:r>
      <w:r w:rsidRPr="0034196F">
        <w:rPr>
          <w:rFonts w:asciiTheme="majorBidi" w:hAnsiTheme="majorBidi" w:cstheme="majorBidi"/>
          <w:color w:val="000000" w:themeColor="text1"/>
        </w:rPr>
        <w:t xml:space="preserve"> clause, and it will retrieve all columns and rows from the table. </w:t>
      </w:r>
    </w:p>
    <w:p w14:paraId="2C20EBAE" w14:textId="3936C27D" w:rsidR="00BB306F" w:rsidRPr="0034196F" w:rsidRDefault="00BB306F" w:rsidP="00356C8C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We will use the following schema</w:t>
      </w:r>
      <w:r w:rsidR="0001532D" w:rsidRPr="0034196F">
        <w:rPr>
          <w:rFonts w:asciiTheme="majorBidi" w:hAnsiTheme="majorBidi" w:cstheme="majorBidi"/>
          <w:color w:val="000000" w:themeColor="text1"/>
        </w:rPr>
        <w:t xml:space="preserve"> and database for the examples.</w:t>
      </w:r>
      <w:r w:rsidR="00F76D9D">
        <w:rPr>
          <w:rFonts w:asciiTheme="majorBidi" w:hAnsiTheme="majorBidi" w:cstheme="majorBidi"/>
          <w:color w:val="000000" w:themeColor="text1"/>
        </w:rPr>
        <w:t xml:space="preserve"> Find the </w:t>
      </w:r>
      <w:r w:rsidR="00356C8C">
        <w:rPr>
          <w:rFonts w:asciiTheme="majorBidi" w:hAnsiTheme="majorBidi" w:cstheme="majorBidi"/>
          <w:color w:val="000000" w:themeColor="text1"/>
        </w:rPr>
        <w:t>queries</w:t>
      </w:r>
      <w:r w:rsidR="00F76D9D">
        <w:rPr>
          <w:rFonts w:asciiTheme="majorBidi" w:hAnsiTheme="majorBidi" w:cstheme="majorBidi"/>
          <w:color w:val="000000" w:themeColor="text1"/>
        </w:rPr>
        <w:t xml:space="preserve"> for this database in </w:t>
      </w:r>
      <w:r w:rsidR="00F76D9D" w:rsidRPr="00F76D9D">
        <w:rPr>
          <w:rFonts w:asciiTheme="majorBidi" w:hAnsiTheme="majorBidi" w:cstheme="majorBidi"/>
          <w:color w:val="000000" w:themeColor="text1"/>
        </w:rPr>
        <w:t>InLab3Practice</w:t>
      </w:r>
      <w:r w:rsidR="00F76D9D">
        <w:rPr>
          <w:rFonts w:asciiTheme="majorBidi" w:hAnsiTheme="majorBidi" w:cstheme="majorBidi"/>
          <w:color w:val="000000" w:themeColor="text1"/>
        </w:rPr>
        <w:t>.sql</w:t>
      </w:r>
      <w:r w:rsidR="00356C8C">
        <w:rPr>
          <w:rFonts w:asciiTheme="majorBidi" w:hAnsiTheme="majorBidi" w:cstheme="majorBidi"/>
          <w:color w:val="000000" w:themeColor="text1"/>
        </w:rPr>
        <w:t xml:space="preserve"> and start practicing.</w:t>
      </w:r>
    </w:p>
    <w:p w14:paraId="05FE3F64" w14:textId="77777777" w:rsidR="00A71492" w:rsidRPr="0034196F" w:rsidRDefault="00A71492" w:rsidP="00A95AC0">
      <w:pPr>
        <w:rPr>
          <w:rFonts w:asciiTheme="majorBidi" w:hAnsiTheme="majorBidi" w:cstheme="majorBidi"/>
          <w:color w:val="000000" w:themeColor="text1"/>
        </w:rPr>
      </w:pPr>
    </w:p>
    <w:p w14:paraId="05D29641" w14:textId="77777777" w:rsidR="00BB306F" w:rsidRPr="0034196F" w:rsidRDefault="00A71492" w:rsidP="00A71492">
      <w:pPr>
        <w:jc w:val="center"/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46573701" wp14:editId="1AE60B04">
            <wp:extent cx="4733925" cy="33242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32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AF48E" w14:textId="77777777" w:rsidR="00B33213" w:rsidRPr="0034196F" w:rsidRDefault="00B33213" w:rsidP="00FD061A">
      <w:pPr>
        <w:pStyle w:val="Heading2"/>
      </w:pPr>
      <w:bookmarkStart w:id="3" w:name="_Toc51880539"/>
      <w:r w:rsidRPr="0034196F">
        <w:t>Most Basic Select:</w:t>
      </w:r>
      <w:bookmarkEnd w:id="3"/>
    </w:p>
    <w:p w14:paraId="419F16A9" w14:textId="35B54BF5" w:rsidR="00ED6C04" w:rsidRPr="0034196F" w:rsidRDefault="00834409" w:rsidP="00834409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Retrieve</w:t>
      </w:r>
      <w:r w:rsidR="00ED6C04" w:rsidRPr="0034196F">
        <w:rPr>
          <w:rFonts w:asciiTheme="majorBidi" w:hAnsiTheme="majorBidi" w:cstheme="majorBidi"/>
          <w:color w:val="000000" w:themeColor="text1"/>
        </w:rPr>
        <w:t xml:space="preserve"> data from table</w:t>
      </w:r>
      <w:r w:rsidR="00D90C0C" w:rsidRPr="0034196F">
        <w:rPr>
          <w:rFonts w:asciiTheme="majorBidi" w:hAnsiTheme="majorBidi" w:cstheme="majorBidi"/>
          <w:color w:val="000000" w:themeColor="text1"/>
        </w:rPr>
        <w:t xml:space="preserve">. </w:t>
      </w:r>
      <w:r w:rsidR="00D90C0C" w:rsidRPr="0034196F">
        <w:rPr>
          <w:rFonts w:asciiTheme="majorBidi" w:eastAsia="Calibri" w:hAnsiTheme="majorBidi" w:cstheme="majorBidi"/>
          <w:color w:val="000000" w:themeColor="text1"/>
        </w:rPr>
        <w:t>Operator * after select means that all columns will be retrieved.</w:t>
      </w:r>
    </w:p>
    <w:p w14:paraId="0F351CB3" w14:textId="77777777" w:rsidR="00ED6C04" w:rsidRPr="0034196F" w:rsidRDefault="00ED6C04" w:rsidP="00B33213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 w:themeColor="text1"/>
        </w:rPr>
      </w:pPr>
    </w:p>
    <w:p w14:paraId="2FFFDEFE" w14:textId="061A7FA2" w:rsidR="00ED6C04" w:rsidRPr="0034196F" w:rsidRDefault="00ED6C04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3CE4ED96" w14:textId="77777777" w:rsidR="00B33213" w:rsidRPr="0034196F" w:rsidRDefault="00B33213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*</w:t>
      </w:r>
    </w:p>
    <w:p w14:paraId="357B7307" w14:textId="77777777" w:rsidR="00B33213" w:rsidRPr="0034196F" w:rsidRDefault="00B33213" w:rsidP="00B33213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tableName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>&gt;</w:t>
      </w:r>
    </w:p>
    <w:p w14:paraId="6BC7954D" w14:textId="5C74FB20" w:rsidR="00B33213" w:rsidRPr="0034196F" w:rsidRDefault="00A71492" w:rsidP="00B33213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6415047" wp14:editId="1667772A">
                <wp:simplePos x="0" y="0"/>
                <wp:positionH relativeFrom="column">
                  <wp:posOffset>85725</wp:posOffset>
                </wp:positionH>
                <wp:positionV relativeFrom="paragraph">
                  <wp:posOffset>327660</wp:posOffset>
                </wp:positionV>
                <wp:extent cx="5838825" cy="2105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105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3B900" w14:textId="77777777" w:rsidR="00A71492" w:rsidRDefault="00A7149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525D1D13" w14:textId="77777777" w:rsidR="00A71492" w:rsidRDefault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F43B2A" wp14:editId="318E6EDC">
                                  <wp:extent cx="2512332" cy="276225"/>
                                  <wp:effectExtent l="0" t="0" r="254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188" cy="277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314734" w14:textId="77777777" w:rsidR="00A71492" w:rsidRDefault="00A71492"/>
                          <w:p w14:paraId="528585E8" w14:textId="77777777" w:rsidR="00A71492" w:rsidRDefault="00A71492">
                            <w:r>
                              <w:t>Results</w:t>
                            </w:r>
                          </w:p>
                          <w:p w14:paraId="676F0453" w14:textId="77777777" w:rsidR="00A71492" w:rsidRDefault="00A71492"/>
                          <w:p w14:paraId="2905C556" w14:textId="77777777" w:rsidR="00A71492" w:rsidRDefault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3FCC08" wp14:editId="6A832E23">
                                  <wp:extent cx="3116041" cy="1009650"/>
                                  <wp:effectExtent l="0" t="0" r="825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8957" cy="101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15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75pt;margin-top:25.8pt;width:459.75pt;height:165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" fillcolor="#d5dce4 [671]">
                <v:textbox>
                  <w:txbxContent>
                    <w:p w14:paraId="4283B900" w14:textId="77777777" w:rsidR="00A71492" w:rsidRDefault="00A7149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525D1D13" w14:textId="77777777" w:rsidR="00A71492" w:rsidRDefault="00A71492">
                      <w:r>
                        <w:rPr>
                          <w:noProof/>
                        </w:rPr>
                        <w:drawing>
                          <wp:inline distT="0" distB="0" distL="0" distR="0" wp14:anchorId="21F43B2A" wp14:editId="318E6EDC">
                            <wp:extent cx="2512332" cy="276225"/>
                            <wp:effectExtent l="0" t="0" r="254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188" cy="277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314734" w14:textId="77777777" w:rsidR="00A71492" w:rsidRDefault="00A71492"/>
                    <w:p w14:paraId="528585E8" w14:textId="77777777" w:rsidR="00A71492" w:rsidRDefault="00A71492">
                      <w:r>
                        <w:t>Results</w:t>
                      </w:r>
                    </w:p>
                    <w:p w14:paraId="676F0453" w14:textId="77777777" w:rsidR="00A71492" w:rsidRDefault="00A71492"/>
                    <w:p w14:paraId="2905C556" w14:textId="77777777" w:rsidR="00A71492" w:rsidRDefault="00A71492">
                      <w:r>
                        <w:rPr>
                          <w:noProof/>
                        </w:rPr>
                        <w:drawing>
                          <wp:inline distT="0" distB="0" distL="0" distR="0" wp14:anchorId="403FCC08" wp14:editId="6A832E23">
                            <wp:extent cx="3116041" cy="1009650"/>
                            <wp:effectExtent l="0" t="0" r="825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8957" cy="101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B795AB" w14:textId="47355AD9" w:rsidR="00B33213" w:rsidRPr="0034196F" w:rsidRDefault="00B33213" w:rsidP="00FD061A">
      <w:pPr>
        <w:pStyle w:val="Heading2"/>
      </w:pPr>
      <w:bookmarkStart w:id="4" w:name="_Toc51880540"/>
      <w:r w:rsidRPr="0034196F">
        <w:lastRenderedPageBreak/>
        <w:t xml:space="preserve">Retrieving </w:t>
      </w:r>
      <w:r w:rsidR="00AE391B" w:rsidRPr="0034196F">
        <w:t>C</w:t>
      </w:r>
      <w:r w:rsidRPr="0034196F">
        <w:t>ertain Columns from Select</w:t>
      </w:r>
      <w:bookmarkEnd w:id="4"/>
    </w:p>
    <w:p w14:paraId="37F5B423" w14:textId="77777777" w:rsidR="00B33213" w:rsidRPr="0034196F" w:rsidRDefault="00B33213" w:rsidP="00A95AC0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To retrieve only certain columns give a comma separated list of those columns after Select keyword</w:t>
      </w:r>
    </w:p>
    <w:p w14:paraId="680C7595" w14:textId="77777777" w:rsidR="00A71492" w:rsidRPr="0034196F" w:rsidRDefault="00A71492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</w:p>
    <w:p w14:paraId="552B723C" w14:textId="7ECA3FD6" w:rsidR="00ED6C04" w:rsidRPr="0034196F" w:rsidRDefault="00ED6C04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4107D149" w14:textId="77777777" w:rsidR="00B33213" w:rsidRPr="0034196F" w:rsidRDefault="00B33213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 xml:space="preserve">SELECT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ColumnX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 xml:space="preserve">,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ColumnY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 xml:space="preserve">,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ColumnZ</w:t>
      </w:r>
      <w:proofErr w:type="spellEnd"/>
    </w:p>
    <w:p w14:paraId="63F4B688" w14:textId="77777777" w:rsidR="00B33213" w:rsidRPr="0034196F" w:rsidRDefault="00B33213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tableName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>&gt;</w:t>
      </w:r>
    </w:p>
    <w:p w14:paraId="3E0B7784" w14:textId="77777777" w:rsidR="00A71492" w:rsidRPr="0034196F" w:rsidRDefault="00A71492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DDE66" wp14:editId="1A534174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838825" cy="21050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105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1C897" w14:textId="77777777" w:rsidR="00A71492" w:rsidRDefault="00A71492" w:rsidP="00A7149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6349156E" w14:textId="77777777" w:rsidR="00A71492" w:rsidRDefault="00A71492" w:rsidP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DEFBF" wp14:editId="713355F7">
                                  <wp:extent cx="2914650" cy="3048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C80F3B" w14:textId="77777777" w:rsidR="00A71492" w:rsidRDefault="00A71492" w:rsidP="00A71492"/>
                          <w:p w14:paraId="66FCFDFB" w14:textId="77777777" w:rsidR="00A71492" w:rsidRDefault="00A71492" w:rsidP="00A71492">
                            <w:r>
                              <w:t>Results</w:t>
                            </w:r>
                          </w:p>
                          <w:p w14:paraId="12A88531" w14:textId="77777777" w:rsidR="00A71492" w:rsidRDefault="00A71492" w:rsidP="00A71492"/>
                          <w:p w14:paraId="660A57B4" w14:textId="77777777" w:rsidR="00A71492" w:rsidRDefault="00A71492" w:rsidP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5CDEE" wp14:editId="1769FE34">
                                  <wp:extent cx="2905125" cy="112395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5125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DE66" id="_x0000_s1027" type="#_x0000_t202" style="position:absolute;margin-left:0;margin-top:14.85pt;width:459.75pt;height:16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" fillcolor="#d5dce4 [671]">
                <v:textbox>
                  <w:txbxContent>
                    <w:p w14:paraId="3611C897" w14:textId="77777777" w:rsidR="00A71492" w:rsidRDefault="00A71492" w:rsidP="00A7149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6349156E" w14:textId="77777777" w:rsidR="00A71492" w:rsidRDefault="00A71492" w:rsidP="00A71492">
                      <w:r>
                        <w:rPr>
                          <w:noProof/>
                        </w:rPr>
                        <w:drawing>
                          <wp:inline distT="0" distB="0" distL="0" distR="0" wp14:anchorId="458DEFBF" wp14:editId="713355F7">
                            <wp:extent cx="2914650" cy="3048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C80F3B" w14:textId="77777777" w:rsidR="00A71492" w:rsidRDefault="00A71492" w:rsidP="00A71492"/>
                    <w:p w14:paraId="66FCFDFB" w14:textId="77777777" w:rsidR="00A71492" w:rsidRDefault="00A71492" w:rsidP="00A71492">
                      <w:r>
                        <w:t>Results</w:t>
                      </w:r>
                    </w:p>
                    <w:p w14:paraId="12A88531" w14:textId="77777777" w:rsidR="00A71492" w:rsidRDefault="00A71492" w:rsidP="00A71492"/>
                    <w:p w14:paraId="660A57B4" w14:textId="77777777" w:rsidR="00A71492" w:rsidRDefault="00A71492" w:rsidP="00A71492">
                      <w:r>
                        <w:rPr>
                          <w:noProof/>
                        </w:rPr>
                        <w:drawing>
                          <wp:inline distT="0" distB="0" distL="0" distR="0" wp14:anchorId="5975CDEE" wp14:editId="1769FE34">
                            <wp:extent cx="2905125" cy="112395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5125" cy="112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F4E34F" w14:textId="68D1DE1A" w:rsidR="00DF6349" w:rsidRPr="0034196F" w:rsidRDefault="00DF6349" w:rsidP="00FD061A">
      <w:pPr>
        <w:pStyle w:val="Heading2"/>
      </w:pPr>
      <w:bookmarkStart w:id="5" w:name="_Toc51880541"/>
      <w:r w:rsidRPr="0034196F">
        <w:t xml:space="preserve">Retrieving </w:t>
      </w:r>
      <w:r w:rsidR="00383BA0" w:rsidRPr="0034196F">
        <w:t>C</w:t>
      </w:r>
      <w:r w:rsidRPr="0034196F">
        <w:t xml:space="preserve">ertain Rows from </w:t>
      </w:r>
      <w:r w:rsidR="00383BA0" w:rsidRPr="0034196F">
        <w:t xml:space="preserve">SELECT </w:t>
      </w:r>
      <w:r w:rsidR="00A71492" w:rsidRPr="0034196F">
        <w:t>- WHERE CLAUSE</w:t>
      </w:r>
      <w:bookmarkEnd w:id="5"/>
    </w:p>
    <w:p w14:paraId="45C13E2B" w14:textId="28853DDE" w:rsidR="00DF6349" w:rsidRPr="0034196F" w:rsidRDefault="006053E4" w:rsidP="006053E4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R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ows </w:t>
      </w:r>
      <w:r w:rsidRPr="0034196F">
        <w:rPr>
          <w:rFonts w:asciiTheme="majorBidi" w:hAnsiTheme="majorBidi" w:cstheme="majorBidi"/>
          <w:color w:val="000000" w:themeColor="text1"/>
        </w:rPr>
        <w:t>can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 </w:t>
      </w:r>
      <w:r w:rsidRPr="0034196F">
        <w:rPr>
          <w:rFonts w:asciiTheme="majorBidi" w:hAnsiTheme="majorBidi" w:cstheme="majorBidi"/>
          <w:color w:val="000000" w:themeColor="text1"/>
        </w:rPr>
        <w:t>be filtered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 in SQL using WHERE </w:t>
      </w:r>
      <w:r w:rsidRPr="0034196F">
        <w:rPr>
          <w:rFonts w:asciiTheme="majorBidi" w:hAnsiTheme="majorBidi" w:cstheme="majorBidi"/>
          <w:color w:val="000000" w:themeColor="text1"/>
        </w:rPr>
        <w:t>clause. R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ows that fulfill where clause conditions will be projected in result. Where clause can put condition on original columns of tables mentioned </w:t>
      </w:r>
      <w:r w:rsidRPr="0034196F">
        <w:rPr>
          <w:rFonts w:asciiTheme="majorBidi" w:hAnsiTheme="majorBidi" w:cstheme="majorBidi"/>
          <w:color w:val="000000" w:themeColor="text1"/>
        </w:rPr>
        <w:t>in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 from clause.</w:t>
      </w:r>
      <w:r w:rsidR="00F5465C" w:rsidRPr="0034196F">
        <w:rPr>
          <w:rFonts w:asciiTheme="majorBidi" w:hAnsiTheme="majorBidi" w:cstheme="majorBidi"/>
          <w:color w:val="000000" w:themeColor="text1"/>
        </w:rPr>
        <w:t xml:space="preserve"> Also, observe the use of Like operator in where clause.</w:t>
      </w:r>
    </w:p>
    <w:p w14:paraId="217AC3C0" w14:textId="77777777" w:rsidR="00DF6349" w:rsidRPr="0034196F" w:rsidRDefault="00DF6349" w:rsidP="00DF6349">
      <w:pPr>
        <w:rPr>
          <w:rFonts w:asciiTheme="majorBidi" w:hAnsiTheme="majorBidi" w:cstheme="majorBidi"/>
          <w:color w:val="000000" w:themeColor="text1"/>
        </w:rPr>
      </w:pPr>
    </w:p>
    <w:p w14:paraId="15CC9BFD" w14:textId="65890902" w:rsidR="00ED6C04" w:rsidRPr="0034196F" w:rsidRDefault="00ED6C04" w:rsidP="00DF6349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7DB46534" w14:textId="77777777" w:rsidR="00DF6349" w:rsidRPr="0034196F" w:rsidRDefault="00DF6349" w:rsidP="00DF634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*</w:t>
      </w:r>
    </w:p>
    <w:p w14:paraId="0C9B6E89" w14:textId="77777777" w:rsidR="00DF6349" w:rsidRPr="0034196F" w:rsidRDefault="00DF6349" w:rsidP="00DF634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tableName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>&gt;</w:t>
      </w:r>
    </w:p>
    <w:p w14:paraId="41EC2DF3" w14:textId="77777777" w:rsidR="00A71492" w:rsidRPr="0034196F" w:rsidRDefault="00A71492" w:rsidP="00DF634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0D967" wp14:editId="0702C5A7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5838825" cy="22193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219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304B" w14:textId="77777777" w:rsidR="00A71492" w:rsidRDefault="00A71492" w:rsidP="00A7149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05CE649F" w14:textId="77777777" w:rsidR="00A71492" w:rsidRDefault="00A71492" w:rsidP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9C317" wp14:editId="20CE3E05">
                                  <wp:extent cx="4914900" cy="55245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490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6E427" w14:textId="77777777" w:rsidR="00A71492" w:rsidRDefault="00A71492" w:rsidP="00A71492"/>
                          <w:p w14:paraId="6F9B9571" w14:textId="77777777" w:rsidR="00A71492" w:rsidRDefault="00A71492" w:rsidP="00A71492">
                            <w:r>
                              <w:t>Results</w:t>
                            </w:r>
                          </w:p>
                          <w:p w14:paraId="3EC0F1C2" w14:textId="77777777" w:rsidR="00A71492" w:rsidRDefault="00A71492" w:rsidP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E188A" wp14:editId="3A702DFD">
                                  <wp:extent cx="2790825" cy="971550"/>
                                  <wp:effectExtent l="0" t="0" r="952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0825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D967" id="_x0000_s1028" type="#_x0000_t202" style="position:absolute;margin-left:0;margin-top:26.15pt;width:459.75pt;height:17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" fillcolor="#d5dce4 [671]">
                <v:textbox>
                  <w:txbxContent>
                    <w:p w14:paraId="0F49304B" w14:textId="77777777" w:rsidR="00A71492" w:rsidRDefault="00A71492" w:rsidP="00A7149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05CE649F" w14:textId="77777777" w:rsidR="00A71492" w:rsidRDefault="00A71492" w:rsidP="00A71492">
                      <w:r>
                        <w:rPr>
                          <w:noProof/>
                        </w:rPr>
                        <w:drawing>
                          <wp:inline distT="0" distB="0" distL="0" distR="0" wp14:anchorId="5849C317" wp14:editId="20CE3E05">
                            <wp:extent cx="4914900" cy="55245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490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6E427" w14:textId="77777777" w:rsidR="00A71492" w:rsidRDefault="00A71492" w:rsidP="00A71492"/>
                    <w:p w14:paraId="6F9B9571" w14:textId="77777777" w:rsidR="00A71492" w:rsidRDefault="00A71492" w:rsidP="00A71492">
                      <w:r>
                        <w:t>Results</w:t>
                      </w:r>
                    </w:p>
                    <w:p w14:paraId="3EC0F1C2" w14:textId="77777777" w:rsidR="00A71492" w:rsidRDefault="00A71492" w:rsidP="00A71492">
                      <w:r>
                        <w:rPr>
                          <w:noProof/>
                        </w:rPr>
                        <w:drawing>
                          <wp:inline distT="0" distB="0" distL="0" distR="0" wp14:anchorId="232E188A" wp14:editId="3A702DFD">
                            <wp:extent cx="2790825" cy="971550"/>
                            <wp:effectExtent l="0" t="0" r="952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0825" cy="97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349" w:rsidRPr="0034196F">
        <w:rPr>
          <w:rFonts w:asciiTheme="majorBidi" w:eastAsia="Calibri" w:hAnsiTheme="majorBidi" w:cstheme="majorBidi"/>
          <w:color w:val="000000" w:themeColor="text1"/>
        </w:rPr>
        <w:t>where &lt;conditions&gt;</w:t>
      </w:r>
    </w:p>
    <w:p w14:paraId="1CAB9540" w14:textId="77777777" w:rsidR="00A71492" w:rsidRPr="0034196F" w:rsidRDefault="00A71492" w:rsidP="00DF634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</w:p>
    <w:p w14:paraId="4264EB62" w14:textId="77777777" w:rsidR="004017AF" w:rsidRPr="0034196F" w:rsidRDefault="004017AF" w:rsidP="00DF6349">
      <w:pPr>
        <w:autoSpaceDE w:val="0"/>
        <w:autoSpaceDN w:val="0"/>
        <w:adjustRightInd w:val="0"/>
        <w:jc w:val="left"/>
        <w:rPr>
          <w:rFonts w:asciiTheme="majorBidi" w:hAnsiTheme="majorBidi" w:cstheme="majorBidi"/>
          <w:b/>
          <w:color w:val="000000" w:themeColor="text1"/>
          <w:sz w:val="32"/>
          <w:szCs w:val="26"/>
        </w:rPr>
      </w:pPr>
    </w:p>
    <w:p w14:paraId="724A09BE" w14:textId="046E8491" w:rsidR="004017AF" w:rsidRPr="0034196F" w:rsidRDefault="00383BA0" w:rsidP="00FD061A">
      <w:pPr>
        <w:pStyle w:val="Heading2"/>
      </w:pPr>
      <w:bookmarkStart w:id="6" w:name="_Toc51880542"/>
      <w:r w:rsidRPr="0034196F">
        <w:lastRenderedPageBreak/>
        <w:t>Like Operator Scenarios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721" w:rsidRPr="0034196F" w14:paraId="15219965" w14:textId="77777777" w:rsidTr="0081276B">
        <w:tc>
          <w:tcPr>
            <w:tcW w:w="4675" w:type="dxa"/>
          </w:tcPr>
          <w:p w14:paraId="5AEAA72D" w14:textId="58FD0ACF" w:rsidR="0081276B" w:rsidRPr="0034196F" w:rsidRDefault="0081276B" w:rsidP="00665555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WHERE </w:t>
            </w:r>
            <w:proofErr w:type="spellStart"/>
            <w:r w:rsidRPr="0034196F">
              <w:rPr>
                <w:rFonts w:asciiTheme="majorBidi" w:hAnsiTheme="majorBidi" w:cstheme="majorBidi"/>
                <w:color w:val="000000" w:themeColor="text1"/>
              </w:rPr>
              <w:t>CourseName</w:t>
            </w:r>
            <w:proofErr w:type="spellEnd"/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 LIKE '</w:t>
            </w:r>
            <w:r w:rsidR="00665555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%'</w:t>
            </w:r>
          </w:p>
        </w:tc>
        <w:tc>
          <w:tcPr>
            <w:tcW w:w="4675" w:type="dxa"/>
          </w:tcPr>
          <w:p w14:paraId="771C5624" w14:textId="23691FD2" w:rsidR="0081276B" w:rsidRPr="0034196F" w:rsidRDefault="0081276B" w:rsidP="00665555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start with "</w:t>
            </w:r>
            <w:r w:rsidR="00665555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</w:t>
            </w:r>
          </w:p>
        </w:tc>
      </w:tr>
      <w:tr w:rsidR="00266721" w:rsidRPr="0034196F" w14:paraId="36AABB22" w14:textId="77777777" w:rsidTr="0081276B">
        <w:tc>
          <w:tcPr>
            <w:tcW w:w="4675" w:type="dxa"/>
          </w:tcPr>
          <w:p w14:paraId="450663F9" w14:textId="3B50EDF6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WHERE </w:t>
            </w:r>
            <w:proofErr w:type="spellStart"/>
            <w:r w:rsidRPr="0034196F">
              <w:rPr>
                <w:rFonts w:asciiTheme="majorBidi" w:hAnsiTheme="majorBidi" w:cstheme="majorBidi"/>
                <w:color w:val="000000" w:themeColor="text1"/>
              </w:rPr>
              <w:t>CourseName</w:t>
            </w:r>
            <w:proofErr w:type="spellEnd"/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 LIKE '%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'</w:t>
            </w:r>
          </w:p>
        </w:tc>
        <w:tc>
          <w:tcPr>
            <w:tcW w:w="4675" w:type="dxa"/>
          </w:tcPr>
          <w:p w14:paraId="21362EB6" w14:textId="7E9E17C8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end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</w:t>
            </w:r>
          </w:p>
        </w:tc>
      </w:tr>
      <w:tr w:rsidR="00266721" w:rsidRPr="0034196F" w14:paraId="16E1A8CC" w14:textId="77777777" w:rsidTr="0081276B">
        <w:tc>
          <w:tcPr>
            <w:tcW w:w="4675" w:type="dxa"/>
          </w:tcPr>
          <w:p w14:paraId="4ED9D7F9" w14:textId="226D6AD9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WHERE </w:t>
            </w:r>
            <w:proofErr w:type="spellStart"/>
            <w:r w:rsidRPr="0034196F">
              <w:rPr>
                <w:rFonts w:asciiTheme="majorBidi" w:hAnsiTheme="majorBidi" w:cstheme="majorBidi"/>
                <w:color w:val="000000" w:themeColor="text1"/>
              </w:rPr>
              <w:t>CourseName</w:t>
            </w:r>
            <w:proofErr w:type="spellEnd"/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 LIKE '%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Co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%'</w:t>
            </w:r>
          </w:p>
        </w:tc>
        <w:tc>
          <w:tcPr>
            <w:tcW w:w="4675" w:type="dxa"/>
          </w:tcPr>
          <w:p w14:paraId="163F5662" w14:textId="1A9225BD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have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Co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 in any position</w:t>
            </w:r>
          </w:p>
        </w:tc>
      </w:tr>
      <w:tr w:rsidR="00266721" w:rsidRPr="0034196F" w14:paraId="5F79531B" w14:textId="77777777" w:rsidTr="0081276B">
        <w:tc>
          <w:tcPr>
            <w:tcW w:w="4675" w:type="dxa"/>
          </w:tcPr>
          <w:p w14:paraId="4D8E8308" w14:textId="6E8067BB" w:rsidR="0081276B" w:rsidRPr="0034196F" w:rsidRDefault="0081276B" w:rsidP="0081276B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WHERE </w:t>
            </w:r>
            <w:proofErr w:type="spellStart"/>
            <w:r w:rsidRPr="0034196F">
              <w:rPr>
                <w:rFonts w:asciiTheme="majorBidi" w:hAnsiTheme="majorBidi" w:cstheme="majorBidi"/>
                <w:color w:val="000000" w:themeColor="text1"/>
              </w:rPr>
              <w:t>CourseName</w:t>
            </w:r>
            <w:proofErr w:type="spellEnd"/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 LIKE '_r%'</w:t>
            </w:r>
          </w:p>
        </w:tc>
        <w:tc>
          <w:tcPr>
            <w:tcW w:w="4675" w:type="dxa"/>
          </w:tcPr>
          <w:p w14:paraId="6F45AFE2" w14:textId="18209F4F" w:rsidR="0081276B" w:rsidRPr="0034196F" w:rsidRDefault="0081276B" w:rsidP="0081276B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have "r" in the second position</w:t>
            </w:r>
          </w:p>
        </w:tc>
      </w:tr>
      <w:tr w:rsidR="00266721" w:rsidRPr="0034196F" w14:paraId="6E392068" w14:textId="77777777" w:rsidTr="0081276B">
        <w:tc>
          <w:tcPr>
            <w:tcW w:w="4675" w:type="dxa"/>
          </w:tcPr>
          <w:p w14:paraId="4C762320" w14:textId="6E7719AB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WHERE </w:t>
            </w:r>
            <w:proofErr w:type="spellStart"/>
            <w:r w:rsidRPr="0034196F">
              <w:rPr>
                <w:rFonts w:asciiTheme="majorBidi" w:hAnsiTheme="majorBidi" w:cstheme="majorBidi"/>
                <w:color w:val="000000" w:themeColor="text1"/>
              </w:rPr>
              <w:t>CourseName</w:t>
            </w:r>
            <w:proofErr w:type="spellEnd"/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 LIKE '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_%'</w:t>
            </w:r>
          </w:p>
        </w:tc>
        <w:tc>
          <w:tcPr>
            <w:tcW w:w="4675" w:type="dxa"/>
          </w:tcPr>
          <w:p w14:paraId="6B2E672D" w14:textId="7FABB301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start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 and are at least 2 characters in length</w:t>
            </w:r>
          </w:p>
        </w:tc>
      </w:tr>
      <w:tr w:rsidR="00266721" w:rsidRPr="0034196F" w14:paraId="5CE34460" w14:textId="77777777" w:rsidTr="0081276B">
        <w:tc>
          <w:tcPr>
            <w:tcW w:w="4675" w:type="dxa"/>
          </w:tcPr>
          <w:p w14:paraId="209D27C0" w14:textId="71447CD4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WHERE </w:t>
            </w:r>
            <w:proofErr w:type="spellStart"/>
            <w:r w:rsidRPr="0034196F">
              <w:rPr>
                <w:rFonts w:asciiTheme="majorBidi" w:hAnsiTheme="majorBidi" w:cstheme="majorBidi"/>
                <w:color w:val="000000" w:themeColor="text1"/>
              </w:rPr>
              <w:t>CourseName</w:t>
            </w:r>
            <w:proofErr w:type="spellEnd"/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 LIKE '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__%</w:t>
            </w:r>
          </w:p>
        </w:tc>
        <w:tc>
          <w:tcPr>
            <w:tcW w:w="4675" w:type="dxa"/>
          </w:tcPr>
          <w:p w14:paraId="480AAEDE" w14:textId="22CE18BF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start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 and are at least 3 characters in length</w:t>
            </w:r>
          </w:p>
        </w:tc>
      </w:tr>
      <w:tr w:rsidR="00266721" w:rsidRPr="0034196F" w14:paraId="60DA5096" w14:textId="77777777" w:rsidTr="0081276B">
        <w:tc>
          <w:tcPr>
            <w:tcW w:w="4675" w:type="dxa"/>
          </w:tcPr>
          <w:p w14:paraId="56597554" w14:textId="7505D5EF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WHERE </w:t>
            </w:r>
            <w:proofErr w:type="spellStart"/>
            <w:r w:rsidRPr="0034196F">
              <w:rPr>
                <w:rFonts w:asciiTheme="majorBidi" w:hAnsiTheme="majorBidi" w:cstheme="majorBidi"/>
                <w:color w:val="000000" w:themeColor="text1"/>
              </w:rPr>
              <w:t>CourseName</w:t>
            </w:r>
            <w:proofErr w:type="spellEnd"/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 LIKE '</w:t>
            </w:r>
            <w:proofErr w:type="spellStart"/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%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r</w:t>
            </w:r>
            <w:proofErr w:type="spellEnd"/>
            <w:r w:rsidRPr="0034196F">
              <w:rPr>
                <w:rFonts w:asciiTheme="majorBidi" w:hAnsiTheme="majorBidi" w:cstheme="majorBidi"/>
                <w:color w:val="000000" w:themeColor="text1"/>
              </w:rPr>
              <w:t>'</w:t>
            </w:r>
          </w:p>
        </w:tc>
        <w:tc>
          <w:tcPr>
            <w:tcW w:w="4675" w:type="dxa"/>
          </w:tcPr>
          <w:p w14:paraId="40F70DD4" w14:textId="637717AC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start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 and ends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r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</w:t>
            </w:r>
          </w:p>
        </w:tc>
      </w:tr>
    </w:tbl>
    <w:p w14:paraId="5540FA50" w14:textId="4D3C8F91" w:rsidR="00022A70" w:rsidRPr="0034196F" w:rsidRDefault="00022A70" w:rsidP="0081276B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</w:p>
    <w:p w14:paraId="12F693A2" w14:textId="6A4D4809" w:rsidR="00665555" w:rsidRPr="0034196F" w:rsidRDefault="00231147" w:rsidP="0081276B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color w:val="000000" w:themeColor="text1"/>
        </w:rPr>
        <w:t>NOTE</w:t>
      </w:r>
      <w:r w:rsidR="00665555" w:rsidRPr="0034196F">
        <w:rPr>
          <w:rFonts w:asciiTheme="majorBidi" w:hAnsiTheme="majorBidi" w:cstheme="majorBidi"/>
          <w:b/>
          <w:color w:val="000000" w:themeColor="text1"/>
        </w:rPr>
        <w:t>: %</w:t>
      </w:r>
      <w:r w:rsidR="00665555" w:rsidRPr="0034196F">
        <w:rPr>
          <w:rFonts w:asciiTheme="majorBidi" w:hAnsiTheme="majorBidi" w:cstheme="majorBidi"/>
          <w:color w:val="000000" w:themeColor="text1"/>
        </w:rPr>
        <w:t xml:space="preserve"> is referred to as </w:t>
      </w:r>
      <w:r w:rsidR="00665555" w:rsidRPr="0034196F">
        <w:rPr>
          <w:rFonts w:asciiTheme="majorBidi" w:hAnsiTheme="majorBidi" w:cstheme="majorBidi"/>
          <w:b/>
          <w:bCs/>
          <w:color w:val="000000" w:themeColor="text1"/>
        </w:rPr>
        <w:t>wildcard</w:t>
      </w:r>
      <w:r w:rsidR="00665555" w:rsidRPr="0034196F">
        <w:rPr>
          <w:rFonts w:asciiTheme="majorBidi" w:hAnsiTheme="majorBidi" w:cstheme="majorBidi"/>
          <w:color w:val="000000" w:themeColor="text1"/>
        </w:rPr>
        <w:t>.</w:t>
      </w:r>
    </w:p>
    <w:p w14:paraId="10E2F655" w14:textId="77777777" w:rsidR="001E5D00" w:rsidRPr="0034196F" w:rsidRDefault="001E5D00" w:rsidP="0081276B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</w:p>
    <w:p w14:paraId="7D898725" w14:textId="77777777" w:rsidR="00B33213" w:rsidRPr="0034196F" w:rsidRDefault="00B33213" w:rsidP="00FD061A">
      <w:pPr>
        <w:pStyle w:val="Heading2"/>
      </w:pPr>
      <w:bookmarkStart w:id="7" w:name="_Toc51880543"/>
      <w:r w:rsidRPr="0034196F">
        <w:t>Renaming Resulting Column</w:t>
      </w:r>
      <w:bookmarkEnd w:id="7"/>
    </w:p>
    <w:p w14:paraId="2012A0E9" w14:textId="77777777" w:rsidR="00B33213" w:rsidRPr="0034196F" w:rsidRDefault="00B33213" w:rsidP="00B33213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You can rename a column in result by using AS keyword also called Alias</w:t>
      </w:r>
      <w:r w:rsidR="004E4311" w:rsidRPr="0034196F">
        <w:rPr>
          <w:rFonts w:asciiTheme="majorBidi" w:hAnsiTheme="majorBidi" w:cstheme="majorBidi"/>
          <w:color w:val="000000" w:themeColor="text1"/>
        </w:rPr>
        <w:t>. T</w:t>
      </w:r>
      <w:r w:rsidRPr="0034196F">
        <w:rPr>
          <w:rFonts w:asciiTheme="majorBidi" w:hAnsiTheme="majorBidi" w:cstheme="majorBidi"/>
          <w:color w:val="000000" w:themeColor="text1"/>
        </w:rPr>
        <w:t>he scope of this renaming is only to that select query</w:t>
      </w:r>
      <w:r w:rsidR="00DF6349" w:rsidRPr="0034196F">
        <w:rPr>
          <w:rFonts w:asciiTheme="majorBidi" w:hAnsiTheme="majorBidi" w:cstheme="majorBidi"/>
          <w:color w:val="000000" w:themeColor="text1"/>
        </w:rPr>
        <w:t>, this is useful in joining where more than one table have same column names.</w:t>
      </w:r>
    </w:p>
    <w:p w14:paraId="05B3D7E6" w14:textId="77777777" w:rsidR="00450314" w:rsidRPr="0034196F" w:rsidRDefault="00450314" w:rsidP="00B33213">
      <w:pPr>
        <w:rPr>
          <w:rFonts w:asciiTheme="majorBidi" w:hAnsiTheme="majorBidi" w:cstheme="majorBidi"/>
          <w:color w:val="000000" w:themeColor="text1"/>
        </w:rPr>
      </w:pPr>
    </w:p>
    <w:p w14:paraId="5F6E5072" w14:textId="5FD8B140" w:rsidR="00B33213" w:rsidRPr="0034196F" w:rsidRDefault="00ED6C04" w:rsidP="00ED6C04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2611009B" w14:textId="77777777" w:rsidR="00B33213" w:rsidRPr="0034196F" w:rsidRDefault="00B33213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 xml:space="preserve">SELECT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ColumnX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 xml:space="preserve"> as </w:t>
      </w:r>
      <w:proofErr w:type="gramStart"/>
      <w:r w:rsidRPr="0034196F">
        <w:rPr>
          <w:rFonts w:asciiTheme="majorBidi" w:eastAsia="Calibri" w:hAnsiTheme="majorBidi" w:cstheme="majorBidi"/>
          <w:color w:val="000000" w:themeColor="text1"/>
        </w:rPr>
        <w:t>X ,</w:t>
      </w:r>
      <w:proofErr w:type="gramEnd"/>
      <w:r w:rsidRPr="0034196F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ColumnY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 xml:space="preserve"> as Y,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ColumnZ</w:t>
      </w:r>
      <w:proofErr w:type="spellEnd"/>
    </w:p>
    <w:p w14:paraId="7550EFF4" w14:textId="77777777" w:rsidR="00B33213" w:rsidRPr="0034196F" w:rsidRDefault="00B33213" w:rsidP="00B33213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tableName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>&gt; as Table1</w:t>
      </w:r>
    </w:p>
    <w:p w14:paraId="3D1265F1" w14:textId="77777777" w:rsidR="00450314" w:rsidRPr="0034196F" w:rsidRDefault="00450314" w:rsidP="00B33213">
      <w:pPr>
        <w:rPr>
          <w:rFonts w:asciiTheme="majorBidi" w:eastAsia="Calibri" w:hAnsiTheme="majorBidi" w:cstheme="majorBidi"/>
          <w:color w:val="000000" w:themeColor="text1"/>
        </w:rPr>
      </w:pPr>
    </w:p>
    <w:p w14:paraId="05DDA399" w14:textId="72F86934" w:rsidR="00450314" w:rsidRPr="00FD061A" w:rsidRDefault="00450314" w:rsidP="00FD061A">
      <w:pPr>
        <w:pStyle w:val="Heading2"/>
      </w:pPr>
      <w:bookmarkStart w:id="8" w:name="_Toc51880544"/>
      <w:r w:rsidRPr="00FD061A">
        <w:rPr>
          <w:rStyle w:val="Heading2Char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413B51" wp14:editId="1065483A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838825" cy="22193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219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6F369" w14:textId="77777777" w:rsidR="00450314" w:rsidRDefault="00450314" w:rsidP="0045031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17E4D259" w14:textId="77777777" w:rsidR="00450314" w:rsidRDefault="00450314" w:rsidP="004503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A1242A" wp14:editId="4CF5569E">
                                  <wp:extent cx="3009900" cy="5524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65395" w14:textId="77777777" w:rsidR="00450314" w:rsidRDefault="00450314" w:rsidP="00450314"/>
                          <w:p w14:paraId="30A15E43" w14:textId="77777777" w:rsidR="00450314" w:rsidRDefault="00450314" w:rsidP="00450314">
                            <w:r>
                              <w:t>Results</w:t>
                            </w:r>
                          </w:p>
                          <w:p w14:paraId="39A9EFBB" w14:textId="77777777" w:rsidR="00450314" w:rsidRDefault="00450314" w:rsidP="004503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08D2DF" wp14:editId="1C8EAF4C">
                                  <wp:extent cx="2524125" cy="1190625"/>
                                  <wp:effectExtent l="0" t="0" r="9525" b="952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41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3B51" id="_x0000_s1029" type="#_x0000_t202" style="position:absolute;left:0;text-align:left;margin-left:0;margin-top:14.85pt;width:459.75pt;height:17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" fillcolor="#d5dce4 [671]">
                <v:textbox>
                  <w:txbxContent>
                    <w:p w14:paraId="37F6F369" w14:textId="77777777" w:rsidR="00450314" w:rsidRDefault="00450314" w:rsidP="0045031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17E4D259" w14:textId="77777777" w:rsidR="00450314" w:rsidRDefault="00450314" w:rsidP="00450314">
                      <w:r>
                        <w:rPr>
                          <w:noProof/>
                        </w:rPr>
                        <w:drawing>
                          <wp:inline distT="0" distB="0" distL="0" distR="0" wp14:anchorId="7CA1242A" wp14:editId="4CF5569E">
                            <wp:extent cx="3009900" cy="5524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65395" w14:textId="77777777" w:rsidR="00450314" w:rsidRDefault="00450314" w:rsidP="00450314"/>
                    <w:p w14:paraId="30A15E43" w14:textId="77777777" w:rsidR="00450314" w:rsidRDefault="00450314" w:rsidP="00450314">
                      <w:r>
                        <w:t>Results</w:t>
                      </w:r>
                    </w:p>
                    <w:p w14:paraId="39A9EFBB" w14:textId="77777777" w:rsidR="00450314" w:rsidRDefault="00450314" w:rsidP="00450314">
                      <w:r>
                        <w:rPr>
                          <w:noProof/>
                        </w:rPr>
                        <w:drawing>
                          <wp:inline distT="0" distB="0" distL="0" distR="0" wp14:anchorId="7B08D2DF" wp14:editId="1C8EAF4C">
                            <wp:extent cx="2524125" cy="1190625"/>
                            <wp:effectExtent l="0" t="0" r="9525" b="952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4125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55D" w:rsidRPr="00FD061A">
        <w:rPr>
          <w:rStyle w:val="Heading2Char"/>
          <w:b/>
          <w:bCs/>
        </w:rPr>
        <w:t>SQL</w:t>
      </w:r>
      <w:r w:rsidR="0060655D" w:rsidRPr="00FD061A">
        <w:t xml:space="preserve"> Server Built-in Functions</w:t>
      </w:r>
      <w:bookmarkEnd w:id="8"/>
    </w:p>
    <w:p w14:paraId="5A6BF3D5" w14:textId="1E6EEA21" w:rsidR="0060655D" w:rsidRDefault="0060655D" w:rsidP="004C4F7F">
      <w:pPr>
        <w:jc w:val="left"/>
        <w:rPr>
          <w:rFonts w:eastAsia="Calibri"/>
        </w:rPr>
      </w:pPr>
      <w:proofErr w:type="spellStart"/>
      <w:r>
        <w:rPr>
          <w:rFonts w:eastAsia="Calibri"/>
        </w:rPr>
        <w:t>Sql</w:t>
      </w:r>
      <w:proofErr w:type="spellEnd"/>
      <w:r>
        <w:rPr>
          <w:rFonts w:eastAsia="Calibri"/>
        </w:rPr>
        <w:t xml:space="preserve"> Server has many built-in functions which can be used for different purposes.</w:t>
      </w:r>
    </w:p>
    <w:p w14:paraId="19AACCC3" w14:textId="037563B8" w:rsid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For example: </w:t>
      </w:r>
    </w:p>
    <w:p w14:paraId="67481C05" w14:textId="4EE6BC78" w:rsid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1) </w:t>
      </w:r>
      <w:r w:rsidRPr="004C4F7F">
        <w:rPr>
          <w:rFonts w:eastAsia="Calibri"/>
        </w:rPr>
        <w:t>GETDATE</w:t>
      </w:r>
      <w:r w:rsidRPr="004C4F7F">
        <w:rPr>
          <w:rFonts w:eastAsia="Calibri"/>
        </w:rPr>
        <w:tab/>
        <w:t>Returns the current database system date and time</w:t>
      </w:r>
    </w:p>
    <w:p w14:paraId="7CD48610" w14:textId="04D91FB7" w:rsid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2) </w:t>
      </w:r>
      <w:r w:rsidRPr="004C4F7F">
        <w:rPr>
          <w:rFonts w:eastAsia="Calibri"/>
        </w:rPr>
        <w:t>CURRENT_TIMESTAMP</w:t>
      </w:r>
      <w:r w:rsidRPr="004C4F7F">
        <w:rPr>
          <w:rFonts w:eastAsia="Calibri"/>
        </w:rPr>
        <w:tab/>
        <w:t>Returns the current date and time</w:t>
      </w:r>
    </w:p>
    <w:p w14:paraId="1984A78A" w14:textId="18A253F9" w:rsidR="004C4F7F" w:rsidRP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3) </w:t>
      </w:r>
      <w:r w:rsidRPr="004C4F7F">
        <w:rPr>
          <w:rFonts w:eastAsia="Calibri"/>
        </w:rPr>
        <w:t>SUBSTRING</w:t>
      </w:r>
      <w:r w:rsidRPr="004C4F7F">
        <w:rPr>
          <w:rFonts w:eastAsia="Calibri"/>
        </w:rPr>
        <w:tab/>
        <w:t>Extracts some characters from a string</w:t>
      </w:r>
    </w:p>
    <w:p w14:paraId="497F44BD" w14:textId="77777777" w:rsidR="004C4F7F" w:rsidRDefault="004C4F7F" w:rsidP="004C4F7F">
      <w:pPr>
        <w:jc w:val="left"/>
        <w:rPr>
          <w:rFonts w:eastAsia="Calibri"/>
          <w:b/>
          <w:bCs/>
        </w:rPr>
      </w:pPr>
    </w:p>
    <w:p w14:paraId="487E179A" w14:textId="285C42B8" w:rsidR="004C4F7F" w:rsidRDefault="004C4F7F" w:rsidP="004C4F7F">
      <w:pPr>
        <w:jc w:val="left"/>
        <w:rPr>
          <w:rFonts w:eastAsia="Calibri"/>
          <w:b/>
          <w:bCs/>
        </w:rPr>
      </w:pPr>
      <w:r w:rsidRPr="004C4F7F">
        <w:rPr>
          <w:rFonts w:eastAsia="Calibri"/>
          <w:b/>
          <w:bCs/>
        </w:rPr>
        <w:t>Syntax:</w:t>
      </w:r>
    </w:p>
    <w:p w14:paraId="327CD7A9" w14:textId="267C3C8B" w:rsidR="004C4F7F" w:rsidRDefault="004C4F7F" w:rsidP="004C4F7F">
      <w:pPr>
        <w:jc w:val="left"/>
        <w:rPr>
          <w:rFonts w:eastAsia="Calibri"/>
        </w:rPr>
      </w:pPr>
      <w:r w:rsidRPr="004C4F7F">
        <w:rPr>
          <w:rFonts w:eastAsia="Calibri"/>
        </w:rPr>
        <w:t xml:space="preserve">1) SELECT </w:t>
      </w:r>
      <w:proofErr w:type="gramStart"/>
      <w:r w:rsidRPr="004C4F7F">
        <w:rPr>
          <w:rFonts w:eastAsia="Calibri"/>
        </w:rPr>
        <w:t>GETDATE(</w:t>
      </w:r>
      <w:proofErr w:type="gramEnd"/>
      <w:r w:rsidRPr="004C4F7F">
        <w:rPr>
          <w:rFonts w:eastAsia="Calibri"/>
        </w:rPr>
        <w:t>);</w:t>
      </w:r>
    </w:p>
    <w:p w14:paraId="26F8E9D5" w14:textId="4576377E" w:rsidR="004C4F7F" w:rsidRP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3) </w:t>
      </w:r>
      <w:r w:rsidR="00EB2BC0" w:rsidRPr="00EB2BC0">
        <w:rPr>
          <w:rFonts w:eastAsia="Calibri"/>
        </w:rPr>
        <w:t>SELECT CURRENT_TIMESTAMP;</w:t>
      </w:r>
    </w:p>
    <w:p w14:paraId="2C3020CB" w14:textId="0DF5410E" w:rsidR="004C4F7F" w:rsidRDefault="004C4F7F" w:rsidP="009B4EB5">
      <w:pPr>
        <w:jc w:val="left"/>
        <w:rPr>
          <w:rFonts w:eastAsia="Calibri"/>
        </w:rPr>
      </w:pPr>
      <w:r>
        <w:rPr>
          <w:rFonts w:eastAsia="Calibri"/>
        </w:rPr>
        <w:t xml:space="preserve">2) </w:t>
      </w:r>
      <w:r w:rsidRPr="004C4F7F">
        <w:rPr>
          <w:rFonts w:eastAsia="Calibri"/>
        </w:rPr>
        <w:t xml:space="preserve">SELECT </w:t>
      </w:r>
      <w:proofErr w:type="gramStart"/>
      <w:r w:rsidRPr="004C4F7F">
        <w:rPr>
          <w:rFonts w:eastAsia="Calibri"/>
        </w:rPr>
        <w:t>SUBSTRING(</w:t>
      </w:r>
      <w:proofErr w:type="spellStart"/>
      <w:proofErr w:type="gramEnd"/>
      <w:r w:rsidR="009B4EB5">
        <w:rPr>
          <w:rFonts w:eastAsia="Calibri"/>
        </w:rPr>
        <w:t>columnName</w:t>
      </w:r>
      <w:proofErr w:type="spellEnd"/>
      <w:r w:rsidRPr="004C4F7F">
        <w:rPr>
          <w:rFonts w:eastAsia="Calibri"/>
        </w:rPr>
        <w:t xml:space="preserve">, </w:t>
      </w:r>
      <w:proofErr w:type="spellStart"/>
      <w:r w:rsidR="009B4EB5">
        <w:rPr>
          <w:rFonts w:eastAsia="Calibri"/>
        </w:rPr>
        <w:t>startposition</w:t>
      </w:r>
      <w:proofErr w:type="spellEnd"/>
      <w:r w:rsidRPr="004C4F7F">
        <w:rPr>
          <w:rFonts w:eastAsia="Calibri"/>
        </w:rPr>
        <w:t xml:space="preserve">, </w:t>
      </w:r>
      <w:proofErr w:type="spellStart"/>
      <w:r w:rsidR="009B4EB5">
        <w:rPr>
          <w:rFonts w:eastAsia="Calibri"/>
        </w:rPr>
        <w:t>substringlength</w:t>
      </w:r>
      <w:proofErr w:type="spellEnd"/>
      <w:r w:rsidRPr="004C4F7F">
        <w:rPr>
          <w:rFonts w:eastAsia="Calibri"/>
        </w:rPr>
        <w:t xml:space="preserve">) AS </w:t>
      </w:r>
      <w:r w:rsidR="009B4EB5">
        <w:rPr>
          <w:rFonts w:eastAsia="Calibri"/>
        </w:rPr>
        <w:t xml:space="preserve">alias </w:t>
      </w:r>
      <w:r w:rsidRPr="004C4F7F">
        <w:rPr>
          <w:rFonts w:eastAsia="Calibri"/>
        </w:rPr>
        <w:t>FROM</w:t>
      </w:r>
      <w:r w:rsidR="009B4EB5">
        <w:rPr>
          <w:rFonts w:eastAsia="Calibri"/>
        </w:rPr>
        <w:t xml:space="preserve"> &lt;</w:t>
      </w:r>
      <w:proofErr w:type="spellStart"/>
      <w:r w:rsidR="009B4EB5">
        <w:rPr>
          <w:rFonts w:eastAsia="Calibri"/>
        </w:rPr>
        <w:t>tableName</w:t>
      </w:r>
      <w:proofErr w:type="spellEnd"/>
      <w:r w:rsidR="009B4EB5">
        <w:rPr>
          <w:rFonts w:eastAsia="Calibri"/>
        </w:rPr>
        <w:t>&gt;</w:t>
      </w:r>
      <w:r w:rsidRPr="004C4F7F">
        <w:rPr>
          <w:rFonts w:eastAsia="Calibri"/>
        </w:rPr>
        <w:t>;</w:t>
      </w:r>
    </w:p>
    <w:p w14:paraId="7B20963A" w14:textId="77777777" w:rsidR="004C4F7F" w:rsidRDefault="004C4F7F" w:rsidP="004C4F7F">
      <w:pPr>
        <w:jc w:val="left"/>
        <w:rPr>
          <w:rFonts w:eastAsia="Calibri"/>
        </w:rPr>
      </w:pPr>
    </w:p>
    <w:p w14:paraId="7A7610C9" w14:textId="75B2CBFA" w:rsidR="0060655D" w:rsidRPr="0034196F" w:rsidRDefault="0060655D" w:rsidP="004C4F7F">
      <w:pPr>
        <w:jc w:val="left"/>
        <w:rPr>
          <w:rFonts w:eastAsia="Calibri"/>
        </w:rPr>
      </w:pPr>
      <w:r>
        <w:rPr>
          <w:rFonts w:eastAsia="Calibri"/>
        </w:rPr>
        <w:lastRenderedPageBreak/>
        <w:t>Try to explore as many</w:t>
      </w:r>
      <w:r w:rsidR="004C4F7F">
        <w:rPr>
          <w:rFonts w:eastAsia="Calibri"/>
        </w:rPr>
        <w:t xml:space="preserve"> string and data</w:t>
      </w:r>
      <w:r>
        <w:rPr>
          <w:rFonts w:eastAsia="Calibri"/>
        </w:rPr>
        <w:t xml:space="preserve"> functions through this link: </w:t>
      </w:r>
      <w:r w:rsidRPr="0060655D">
        <w:rPr>
          <w:rFonts w:eastAsia="Calibri"/>
        </w:rPr>
        <w:t>https://www.w3schools.com/sql/sql_ref_sqlserver.asp</w:t>
      </w:r>
    </w:p>
    <w:p w14:paraId="22D9DE47" w14:textId="77777777" w:rsidR="004E4311" w:rsidRPr="0034196F" w:rsidRDefault="004E4311" w:rsidP="00777C64">
      <w:pPr>
        <w:pStyle w:val="Heading1"/>
        <w:rPr>
          <w:rFonts w:asciiTheme="majorBidi" w:eastAsia="Calibri" w:hAnsiTheme="majorBidi" w:cstheme="majorBidi"/>
          <w:color w:val="000000" w:themeColor="text1"/>
        </w:rPr>
      </w:pPr>
      <w:bookmarkStart w:id="9" w:name="_Toc51880545"/>
      <w:r w:rsidRPr="0034196F">
        <w:rPr>
          <w:rFonts w:asciiTheme="majorBidi" w:eastAsia="Calibri" w:hAnsiTheme="majorBidi" w:cstheme="majorBidi"/>
          <w:color w:val="000000" w:themeColor="text1"/>
        </w:rPr>
        <w:t>Order by Clause</w:t>
      </w:r>
      <w:bookmarkEnd w:id="9"/>
    </w:p>
    <w:p w14:paraId="1B311E64" w14:textId="77777777" w:rsidR="004E4311" w:rsidRPr="0034196F" w:rsidRDefault="004E4311" w:rsidP="004E4311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Order by clause is used to arrange the rows in ascending or descending order of one or more columns</w:t>
      </w:r>
    </w:p>
    <w:p w14:paraId="36FDCD0D" w14:textId="77777777" w:rsidR="001E2E52" w:rsidRPr="0034196F" w:rsidRDefault="001E2E52" w:rsidP="004E4311">
      <w:pPr>
        <w:rPr>
          <w:rFonts w:asciiTheme="majorBidi" w:eastAsia="Calibri" w:hAnsiTheme="majorBidi" w:cstheme="majorBidi"/>
          <w:color w:val="000000" w:themeColor="text1"/>
        </w:rPr>
      </w:pPr>
    </w:p>
    <w:p w14:paraId="43E6E3D0" w14:textId="258C2F08" w:rsidR="00ED6C04" w:rsidRPr="0034196F" w:rsidRDefault="00ED6C04" w:rsidP="00ED6C04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46679893" w14:textId="4ECB5FAA" w:rsidR="004E4311" w:rsidRPr="0034196F" w:rsidRDefault="00C823C8" w:rsidP="004E4311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 xml:space="preserve">SELECT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ColumnX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 xml:space="preserve"> as X</w:t>
      </w:r>
      <w:r w:rsidR="004E4311" w:rsidRPr="0034196F">
        <w:rPr>
          <w:rFonts w:asciiTheme="majorBidi" w:eastAsia="Calibri" w:hAnsiTheme="majorBidi" w:cstheme="majorBidi"/>
          <w:color w:val="000000" w:themeColor="text1"/>
        </w:rPr>
        <w:t xml:space="preserve">, </w:t>
      </w:r>
      <w:proofErr w:type="spellStart"/>
      <w:r w:rsidR="004E4311" w:rsidRPr="0034196F">
        <w:rPr>
          <w:rFonts w:asciiTheme="majorBidi" w:eastAsia="Calibri" w:hAnsiTheme="majorBidi" w:cstheme="majorBidi"/>
          <w:color w:val="000000" w:themeColor="text1"/>
        </w:rPr>
        <w:t>ColumnY</w:t>
      </w:r>
      <w:proofErr w:type="spellEnd"/>
      <w:r w:rsidR="004E4311" w:rsidRPr="0034196F">
        <w:rPr>
          <w:rFonts w:asciiTheme="majorBidi" w:eastAsia="Calibri" w:hAnsiTheme="majorBidi" w:cstheme="majorBidi"/>
          <w:color w:val="000000" w:themeColor="text1"/>
        </w:rPr>
        <w:t xml:space="preserve"> as Y, </w:t>
      </w:r>
      <w:proofErr w:type="spellStart"/>
      <w:r w:rsidR="004E4311" w:rsidRPr="0034196F">
        <w:rPr>
          <w:rFonts w:asciiTheme="majorBidi" w:eastAsia="Calibri" w:hAnsiTheme="majorBidi" w:cstheme="majorBidi"/>
          <w:color w:val="000000" w:themeColor="text1"/>
        </w:rPr>
        <w:t>ColumnZ</w:t>
      </w:r>
      <w:proofErr w:type="spellEnd"/>
    </w:p>
    <w:p w14:paraId="0F552CBA" w14:textId="77777777" w:rsidR="004E4311" w:rsidRPr="0034196F" w:rsidRDefault="004E4311" w:rsidP="004E4311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tableName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>&gt; as Table1</w:t>
      </w:r>
    </w:p>
    <w:p w14:paraId="51A18F92" w14:textId="77777777" w:rsidR="004E4311" w:rsidRPr="0034196F" w:rsidRDefault="005C6AEA" w:rsidP="004E4311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 xml:space="preserve">ORDER BY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ColumnX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asc</w:t>
      </w:r>
      <w:proofErr w:type="spellEnd"/>
      <w:r w:rsidR="00B23355" w:rsidRPr="0034196F">
        <w:rPr>
          <w:rFonts w:asciiTheme="majorBidi" w:eastAsia="Calibri" w:hAnsiTheme="majorBidi" w:cstheme="majorBidi"/>
          <w:color w:val="000000" w:themeColor="text1"/>
        </w:rPr>
        <w:t>/desc</w:t>
      </w:r>
      <w:r w:rsidRPr="0034196F">
        <w:rPr>
          <w:rFonts w:asciiTheme="majorBidi" w:eastAsia="Calibri" w:hAnsiTheme="majorBidi" w:cstheme="majorBidi"/>
          <w:color w:val="000000" w:themeColor="text1"/>
        </w:rPr>
        <w:t xml:space="preserve">,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ColumnZ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spellStart"/>
      <w:r w:rsidR="00B23355" w:rsidRPr="0034196F">
        <w:rPr>
          <w:rFonts w:asciiTheme="majorBidi" w:eastAsia="Calibri" w:hAnsiTheme="majorBidi" w:cstheme="majorBidi"/>
          <w:color w:val="000000" w:themeColor="text1"/>
        </w:rPr>
        <w:t>asc</w:t>
      </w:r>
      <w:proofErr w:type="spellEnd"/>
      <w:r w:rsidR="00B23355" w:rsidRPr="0034196F">
        <w:rPr>
          <w:rFonts w:asciiTheme="majorBidi" w:eastAsia="Calibri" w:hAnsiTheme="majorBidi" w:cstheme="majorBidi"/>
          <w:color w:val="000000" w:themeColor="text1"/>
        </w:rPr>
        <w:t>/</w:t>
      </w:r>
      <w:r w:rsidRPr="0034196F">
        <w:rPr>
          <w:rFonts w:asciiTheme="majorBidi" w:eastAsia="Calibri" w:hAnsiTheme="majorBidi" w:cstheme="majorBidi"/>
          <w:color w:val="000000" w:themeColor="text1"/>
        </w:rPr>
        <w:t>desc</w:t>
      </w:r>
    </w:p>
    <w:p w14:paraId="3E0DB020" w14:textId="1F8C330B" w:rsidR="00A5335B" w:rsidRPr="0034196F" w:rsidRDefault="00FD0E00" w:rsidP="004E4311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42B595" wp14:editId="6515EF3A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5838825" cy="17145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714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47D97" w14:textId="77777777" w:rsidR="00A5335B" w:rsidRDefault="00A5335B" w:rsidP="00A5335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4E22C6EC" w14:textId="77777777" w:rsidR="00A5335B" w:rsidRDefault="00A5335B" w:rsidP="00A533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7BADF" wp14:editId="7B82AB7A">
                                  <wp:extent cx="3152775" cy="466725"/>
                                  <wp:effectExtent l="0" t="0" r="9525" b="952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27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362700" w14:textId="77777777" w:rsidR="00A5335B" w:rsidRDefault="00A5335B" w:rsidP="00A5335B"/>
                          <w:p w14:paraId="6382E79D" w14:textId="77777777" w:rsidR="00A5335B" w:rsidRDefault="00A5335B" w:rsidP="00A5335B">
                            <w:r>
                              <w:t>Results</w:t>
                            </w:r>
                          </w:p>
                          <w:p w14:paraId="2FFC7037" w14:textId="77777777" w:rsidR="00A5335B" w:rsidRDefault="00A5335B" w:rsidP="00A533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51FDA8" wp14:editId="05C93644">
                                  <wp:extent cx="2476500" cy="66675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69C354" w14:textId="77777777" w:rsidR="00A5335B" w:rsidRDefault="00A5335B" w:rsidP="00A533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B595" id="_x0000_s1030" type="#_x0000_t202" style="position:absolute;left:0;text-align:left;margin-left:0;margin-top:26.45pt;width:459.75pt;height:1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" fillcolor="#d5dce4 [671]">
                <v:textbox>
                  <w:txbxContent>
                    <w:p w14:paraId="15147D97" w14:textId="77777777" w:rsidR="00A5335B" w:rsidRDefault="00A5335B" w:rsidP="00A5335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4E22C6EC" w14:textId="77777777" w:rsidR="00A5335B" w:rsidRDefault="00A5335B" w:rsidP="00A5335B">
                      <w:r>
                        <w:rPr>
                          <w:noProof/>
                        </w:rPr>
                        <w:drawing>
                          <wp:inline distT="0" distB="0" distL="0" distR="0" wp14:anchorId="28E7BADF" wp14:editId="7B82AB7A">
                            <wp:extent cx="3152775" cy="466725"/>
                            <wp:effectExtent l="0" t="0" r="9525" b="952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277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362700" w14:textId="77777777" w:rsidR="00A5335B" w:rsidRDefault="00A5335B" w:rsidP="00A5335B"/>
                    <w:p w14:paraId="6382E79D" w14:textId="77777777" w:rsidR="00A5335B" w:rsidRDefault="00A5335B" w:rsidP="00A5335B">
                      <w:r>
                        <w:t>Results</w:t>
                      </w:r>
                    </w:p>
                    <w:p w14:paraId="2FFC7037" w14:textId="77777777" w:rsidR="00A5335B" w:rsidRDefault="00A5335B" w:rsidP="00A5335B">
                      <w:r>
                        <w:rPr>
                          <w:noProof/>
                        </w:rPr>
                        <w:drawing>
                          <wp:inline distT="0" distB="0" distL="0" distR="0" wp14:anchorId="4E51FDA8" wp14:editId="05C93644">
                            <wp:extent cx="2476500" cy="66675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69C354" w14:textId="77777777" w:rsidR="00A5335B" w:rsidRDefault="00A5335B" w:rsidP="00A5335B"/>
                  </w:txbxContent>
                </v:textbox>
                <w10:wrap type="square" anchorx="margin"/>
              </v:shape>
            </w:pict>
          </mc:Fallback>
        </mc:AlternateContent>
      </w:r>
    </w:p>
    <w:p w14:paraId="34109841" w14:textId="0BE306E5" w:rsidR="00DF6349" w:rsidRPr="0034196F" w:rsidRDefault="00DF6349" w:rsidP="00FD0E00">
      <w:pPr>
        <w:rPr>
          <w:rFonts w:asciiTheme="majorBidi" w:eastAsia="Calibri" w:hAnsiTheme="majorBidi" w:cstheme="majorBidi"/>
          <w:color w:val="000000" w:themeColor="text1"/>
        </w:rPr>
      </w:pPr>
    </w:p>
    <w:p w14:paraId="7BADCF13" w14:textId="77777777" w:rsidR="004E4311" w:rsidRPr="0034196F" w:rsidRDefault="00B23355" w:rsidP="00FD061A">
      <w:pPr>
        <w:pStyle w:val="Heading2"/>
      </w:pPr>
      <w:bookmarkStart w:id="10" w:name="_Toc51880546"/>
      <w:r w:rsidRPr="0034196F">
        <w:t>TOP Clause</w:t>
      </w:r>
      <w:bookmarkEnd w:id="10"/>
    </w:p>
    <w:p w14:paraId="55EE0775" w14:textId="77777777" w:rsidR="00B23355" w:rsidRPr="0034196F" w:rsidRDefault="00B23355" w:rsidP="00B23355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 xml:space="preserve">Top n clause will give you first n rows from result instead of all the rows. </w:t>
      </w:r>
    </w:p>
    <w:p w14:paraId="3B86F80D" w14:textId="77777777" w:rsidR="00ED6C04" w:rsidRPr="0034196F" w:rsidRDefault="00ED6C04" w:rsidP="00ED6C04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66C637B8" w14:textId="087A5EE2" w:rsidR="00A5335B" w:rsidRPr="0034196F" w:rsidRDefault="00ED6C04" w:rsidP="00ED6C04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5D548D72" w14:textId="14042090" w:rsidR="00B23355" w:rsidRPr="0034196F" w:rsidRDefault="00B23355" w:rsidP="00B23355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TOP &lt;n&gt; *</w:t>
      </w:r>
    </w:p>
    <w:p w14:paraId="0FC33512" w14:textId="4EF026D6" w:rsidR="00B23355" w:rsidRPr="0034196F" w:rsidRDefault="00B23355" w:rsidP="00B23355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</w:rPr>
        <w:t>tableName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</w:rPr>
        <w:t>&gt;</w:t>
      </w:r>
    </w:p>
    <w:p w14:paraId="4ED7A12B" w14:textId="6805E41C" w:rsidR="00B23355" w:rsidRPr="0034196F" w:rsidRDefault="00D80402" w:rsidP="00B23355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WHERE</w:t>
      </w:r>
      <w:r w:rsidR="00B23355" w:rsidRPr="0034196F">
        <w:rPr>
          <w:rFonts w:asciiTheme="majorBidi" w:eastAsia="Calibri" w:hAnsiTheme="majorBidi" w:cstheme="majorBidi"/>
          <w:color w:val="000000" w:themeColor="text1"/>
        </w:rPr>
        <w:t xml:space="preserve"> &lt;conditions&gt;</w:t>
      </w:r>
    </w:p>
    <w:p w14:paraId="09FC5F8C" w14:textId="450CFD4F" w:rsidR="00A5335B" w:rsidRPr="0034196F" w:rsidRDefault="000A1590" w:rsidP="00FD0E00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D6C6B7" wp14:editId="4639DC22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838825" cy="23336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333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5A952" w14:textId="77777777" w:rsidR="00A5335B" w:rsidRDefault="00A5335B" w:rsidP="00A5335B"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4A8D7D8A" w14:textId="566F825B" w:rsidR="00A5335B" w:rsidRDefault="00A5335B" w:rsidP="00A533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17750" wp14:editId="1F0E3B6D">
                                  <wp:extent cx="3840480" cy="2000250"/>
                                  <wp:effectExtent l="0" t="0" r="762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0480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6B7" id="_x0000_s1031" type="#_x0000_t202" style="position:absolute;left:0;text-align:left;margin-left:0;margin-top:16.5pt;width:459.75pt;height:183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" fillcolor="#d5dce4 [671]">
                <v:textbox>
                  <w:txbxContent>
                    <w:p w14:paraId="2A95A952" w14:textId="77777777" w:rsidR="00A5335B" w:rsidRDefault="00A5335B" w:rsidP="00A5335B"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4A8D7D8A" w14:textId="566F825B" w:rsidR="00A5335B" w:rsidRDefault="00A5335B" w:rsidP="00A5335B">
                      <w:r>
                        <w:rPr>
                          <w:noProof/>
                        </w:rPr>
                        <w:drawing>
                          <wp:inline distT="0" distB="0" distL="0" distR="0" wp14:anchorId="65617750" wp14:editId="1F0E3B6D">
                            <wp:extent cx="3840480" cy="2000250"/>
                            <wp:effectExtent l="0" t="0" r="762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0480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402" w:rsidRPr="0034196F">
        <w:rPr>
          <w:rFonts w:asciiTheme="majorBidi" w:eastAsia="Calibri" w:hAnsiTheme="majorBidi" w:cstheme="majorBidi"/>
          <w:color w:val="000000" w:themeColor="text1"/>
        </w:rPr>
        <w:t>ORDER</w:t>
      </w:r>
      <w:r w:rsidR="00B23355" w:rsidRPr="0034196F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D80402" w:rsidRPr="0034196F">
        <w:rPr>
          <w:rFonts w:asciiTheme="majorBidi" w:eastAsia="Calibri" w:hAnsiTheme="majorBidi" w:cstheme="majorBidi"/>
          <w:color w:val="000000" w:themeColor="text1"/>
        </w:rPr>
        <w:t>BY</w:t>
      </w:r>
      <w:r w:rsidR="00B23355" w:rsidRPr="0034196F">
        <w:rPr>
          <w:rFonts w:asciiTheme="majorBidi" w:eastAsia="Calibri" w:hAnsiTheme="majorBidi" w:cstheme="majorBidi"/>
          <w:color w:val="000000" w:themeColor="text1"/>
        </w:rPr>
        <w:t xml:space="preserve"> &lt;column Name&gt; </w:t>
      </w:r>
      <w:proofErr w:type="spellStart"/>
      <w:r w:rsidR="00B23355" w:rsidRPr="0034196F">
        <w:rPr>
          <w:rFonts w:asciiTheme="majorBidi" w:eastAsia="Calibri" w:hAnsiTheme="majorBidi" w:cstheme="majorBidi"/>
          <w:color w:val="000000" w:themeColor="text1"/>
        </w:rPr>
        <w:t>asc</w:t>
      </w:r>
      <w:proofErr w:type="spellEnd"/>
      <w:r w:rsidR="00B23355" w:rsidRPr="0034196F">
        <w:rPr>
          <w:rFonts w:asciiTheme="majorBidi" w:eastAsia="Calibri" w:hAnsiTheme="majorBidi" w:cstheme="majorBidi"/>
          <w:color w:val="000000" w:themeColor="text1"/>
        </w:rPr>
        <w:t>/desc</w:t>
      </w:r>
    </w:p>
    <w:p w14:paraId="60C6F424" w14:textId="5F4551BA" w:rsidR="005540AD" w:rsidRPr="0034196F" w:rsidRDefault="005540AD" w:rsidP="00FD0E00">
      <w:pPr>
        <w:pStyle w:val="ListParagraph"/>
        <w:widowControl w:val="0"/>
        <w:autoSpaceDE w:val="0"/>
        <w:autoSpaceDN w:val="0"/>
        <w:adjustRightInd w:val="0"/>
        <w:spacing w:after="0" w:line="341" w:lineRule="exact"/>
        <w:ind w:left="0" w:right="666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211A64" w14:textId="53090A00" w:rsidR="00185AE5" w:rsidRPr="0034196F" w:rsidRDefault="00185AE5" w:rsidP="00D734AE">
      <w:pPr>
        <w:pStyle w:val="Heading1"/>
        <w:rPr>
          <w:rFonts w:asciiTheme="majorBidi" w:hAnsiTheme="majorBidi" w:cstheme="majorBidi"/>
          <w:color w:val="000000" w:themeColor="text1"/>
        </w:rPr>
      </w:pPr>
      <w:bookmarkStart w:id="11" w:name="_Toc51880547"/>
      <w:bookmarkStart w:id="12" w:name="_Toc474333066"/>
      <w:r w:rsidRPr="0034196F">
        <w:rPr>
          <w:rFonts w:asciiTheme="majorBidi" w:hAnsiTheme="majorBidi" w:cstheme="majorBidi"/>
          <w:color w:val="000000" w:themeColor="text1"/>
        </w:rPr>
        <w:lastRenderedPageBreak/>
        <w:t>Arithmetic Operations</w:t>
      </w:r>
      <w:bookmarkEnd w:id="11"/>
    </w:p>
    <w:p w14:paraId="62FE5B7F" w14:textId="1CD18D4D" w:rsidR="00185AE5" w:rsidRPr="0034196F" w:rsidRDefault="00185AE5" w:rsidP="00185AE5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34196F">
        <w:rPr>
          <w:rFonts w:asciiTheme="majorBidi" w:hAnsiTheme="majorBidi" w:cstheme="majorBidi"/>
          <w:color w:val="000000" w:themeColor="text1"/>
        </w:rPr>
        <w:t>Sql</w:t>
      </w:r>
      <w:proofErr w:type="spellEnd"/>
      <w:r w:rsidRPr="0034196F">
        <w:rPr>
          <w:rFonts w:asciiTheme="majorBidi" w:hAnsiTheme="majorBidi" w:cstheme="majorBidi"/>
          <w:color w:val="000000" w:themeColor="text1"/>
        </w:rPr>
        <w:t xml:space="preserve"> arithmetic operators are: </w:t>
      </w:r>
    </w:p>
    <w:p w14:paraId="730248E2" w14:textId="47D182DA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+</w:t>
      </w:r>
      <w:r w:rsidR="00BB0527" w:rsidRPr="0034196F">
        <w:rPr>
          <w:rFonts w:asciiTheme="majorBidi" w:hAnsiTheme="majorBidi" w:cstheme="majorBidi"/>
          <w:color w:val="000000" w:themeColor="text1"/>
        </w:rPr>
        <w:t xml:space="preserve"> </w:t>
      </w:r>
      <w:r w:rsidRPr="0034196F">
        <w:rPr>
          <w:rFonts w:asciiTheme="majorBidi" w:hAnsiTheme="majorBidi" w:cstheme="majorBidi"/>
          <w:color w:val="000000" w:themeColor="text1"/>
        </w:rPr>
        <w:t>Addition</w:t>
      </w:r>
    </w:p>
    <w:p w14:paraId="39B3016F" w14:textId="04741701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- Subtraction</w:t>
      </w:r>
    </w:p>
    <w:p w14:paraId="234AD891" w14:textId="1B404F5F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/ Division</w:t>
      </w:r>
    </w:p>
    <w:p w14:paraId="0962F2F8" w14:textId="0751B15E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* Multiplication</w:t>
      </w:r>
    </w:p>
    <w:p w14:paraId="2E267AA5" w14:textId="5FE52ECE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% Modulus</w:t>
      </w:r>
    </w:p>
    <w:p w14:paraId="51120BA3" w14:textId="7CDFE976" w:rsidR="00C823C8" w:rsidRPr="0034196F" w:rsidRDefault="00C823C8" w:rsidP="00C823C8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All operations can be performed on either single column or multiple columns</w:t>
      </w:r>
    </w:p>
    <w:p w14:paraId="350C3D24" w14:textId="77777777" w:rsidR="00C823C8" w:rsidRPr="0034196F" w:rsidRDefault="00C823C8" w:rsidP="00C823C8">
      <w:pPr>
        <w:rPr>
          <w:rFonts w:asciiTheme="majorBidi" w:hAnsiTheme="majorBidi" w:cstheme="majorBidi"/>
          <w:color w:val="000000" w:themeColor="text1"/>
        </w:rPr>
      </w:pPr>
    </w:p>
    <w:p w14:paraId="63AA44D0" w14:textId="161ED5E1" w:rsidR="00C823C8" w:rsidRPr="0034196F" w:rsidRDefault="00C823C8" w:rsidP="00C823C8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6D04FF48" w14:textId="02665124" w:rsidR="00DF5A8B" w:rsidRPr="0034196F" w:rsidRDefault="00DF5A8B" w:rsidP="004E2330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1. Apply operation on single columns</w:t>
      </w:r>
    </w:p>
    <w:p w14:paraId="4601D288" w14:textId="3ED5C6A1" w:rsidR="00C823C8" w:rsidRPr="0034196F" w:rsidRDefault="004E2330" w:rsidP="00DF5A8B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SELECT</w:t>
      </w:r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 </w:t>
      </w:r>
      <w:proofErr w:type="spellStart"/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Column</w:t>
      </w: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X</w:t>
      </w:r>
      <w:proofErr w:type="spellEnd"/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, </w:t>
      </w:r>
      <w:proofErr w:type="spellStart"/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Column</w:t>
      </w: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Y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 + </w:t>
      </w:r>
      <w:r w:rsidR="00DF5A8B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100</w:t>
      </w:r>
    </w:p>
    <w:p w14:paraId="4EF68DC9" w14:textId="5CD22D4C" w:rsidR="00C823C8" w:rsidRPr="0034196F" w:rsidRDefault="004E2330" w:rsidP="004E2330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FROM</w:t>
      </w:r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 </w:t>
      </w: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&lt;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t</w:t>
      </w:r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ableName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&gt;</w:t>
      </w:r>
    </w:p>
    <w:p w14:paraId="378310AF" w14:textId="77777777" w:rsidR="00C823C8" w:rsidRPr="0034196F" w:rsidRDefault="00C823C8" w:rsidP="00C823C8">
      <w:pPr>
        <w:rPr>
          <w:rFonts w:asciiTheme="majorBidi" w:hAnsiTheme="majorBidi" w:cstheme="majorBidi"/>
          <w:color w:val="000000" w:themeColor="text1"/>
        </w:rPr>
      </w:pPr>
    </w:p>
    <w:p w14:paraId="6EC66A6A" w14:textId="383A97A4" w:rsidR="00DF5A8B" w:rsidRPr="0034196F" w:rsidRDefault="00DF5A8B" w:rsidP="00DF5A8B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2. Apply operation on multiple columns</w:t>
      </w:r>
    </w:p>
    <w:p w14:paraId="4CED4C5C" w14:textId="77777777" w:rsidR="00DF5A8B" w:rsidRPr="0034196F" w:rsidRDefault="00DF5A8B" w:rsidP="00DF5A8B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SELECT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ColumnX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,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ColumnY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 + 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ColumnZ</w:t>
      </w:r>
      <w:proofErr w:type="spellEnd"/>
    </w:p>
    <w:p w14:paraId="469735F8" w14:textId="77777777" w:rsidR="00DF5A8B" w:rsidRPr="0034196F" w:rsidRDefault="00DF5A8B" w:rsidP="00DF5A8B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FROM &lt;</w:t>
      </w:r>
      <w:proofErr w:type="spellStart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tableName</w:t>
      </w:r>
      <w:proofErr w:type="spellEnd"/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&gt;</w:t>
      </w:r>
    </w:p>
    <w:p w14:paraId="3517D801" w14:textId="77777777" w:rsidR="00DF5A8B" w:rsidRPr="0034196F" w:rsidRDefault="00DF5A8B" w:rsidP="00C823C8">
      <w:pPr>
        <w:rPr>
          <w:rFonts w:asciiTheme="majorBidi" w:hAnsiTheme="majorBidi" w:cstheme="majorBidi"/>
          <w:color w:val="000000" w:themeColor="text1"/>
        </w:rPr>
      </w:pPr>
    </w:p>
    <w:p w14:paraId="4A33BEC2" w14:textId="6839BCC2" w:rsidR="00DF5A8B" w:rsidRDefault="009F42B6" w:rsidP="00C823C8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Replace + with other operators and try them out yourself.</w:t>
      </w:r>
    </w:p>
    <w:p w14:paraId="552CBB1B" w14:textId="550308BB" w:rsidR="00877C77" w:rsidRPr="0034196F" w:rsidRDefault="00877C77" w:rsidP="00C823C8">
      <w:pPr>
        <w:rPr>
          <w:rFonts w:asciiTheme="majorBidi" w:hAnsiTheme="majorBidi" w:cstheme="majorBidi"/>
          <w:color w:val="000000" w:themeColor="text1"/>
        </w:rPr>
      </w:pPr>
    </w:p>
    <w:p w14:paraId="78A142CC" w14:textId="0CB31E22" w:rsidR="0034196F" w:rsidRDefault="005C6B5F" w:rsidP="00877C77">
      <w:pPr>
        <w:tabs>
          <w:tab w:val="right" w:pos="9360"/>
        </w:tabs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ACDC38" wp14:editId="51AEE27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819775" cy="432435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432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20235" id="Rectangle 231" o:spid="_x0000_s1026" style="position:absolute;margin-left:0;margin-top:.45pt;width:458.25pt;height:340.5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" fillcolor="#d5dce4 [671]" strokecolor="#1f4d78 [1604]" strokeweight="1pt">
                <w10:wrap anchorx="margin"/>
              </v:rect>
            </w:pict>
          </mc:Fallback>
        </mc:AlternateContent>
      </w:r>
      <w:r w:rsidR="00877C77">
        <w:rPr>
          <w:rFonts w:asciiTheme="majorBidi" w:eastAsia="Calibri" w:hAnsiTheme="majorBidi" w:cstheme="majorBidi"/>
          <w:noProof/>
          <w:color w:val="000000" w:themeColor="text1"/>
          <w:szCs w:val="20"/>
        </w:rPr>
        <w:tab/>
      </w:r>
    </w:p>
    <w:p w14:paraId="175ECE48" w14:textId="7B01FA7B" w:rsidR="000A474D" w:rsidRDefault="00877C77" w:rsidP="00C823C8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drawing>
          <wp:anchor distT="0" distB="0" distL="114300" distR="114300" simplePos="0" relativeHeight="251682816" behindDoc="1" locked="0" layoutInCell="1" allowOverlap="1" wp14:anchorId="7BB61C06" wp14:editId="4A12C512">
            <wp:simplePos x="0" y="0"/>
            <wp:positionH relativeFrom="margin">
              <wp:posOffset>152400</wp:posOffset>
            </wp:positionH>
            <wp:positionV relativeFrom="paragraph">
              <wp:posOffset>5080</wp:posOffset>
            </wp:positionV>
            <wp:extent cx="49530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17" y="21312"/>
                <wp:lineTo x="21517" y="0"/>
                <wp:lineTo x="0" y="0"/>
              </wp:wrapPolygon>
            </wp:wrapTight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C5F53" w14:textId="06DD834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A81AB58" w14:textId="5E4D2FDA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5B975803" w14:textId="39049F39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58184D78" w14:textId="58AEE24D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3760E164" w14:textId="15E70960" w:rsidR="000A474D" w:rsidRDefault="00877C77" w:rsidP="00877C77">
      <w:pPr>
        <w:tabs>
          <w:tab w:val="left" w:pos="1935"/>
        </w:tabs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ab/>
      </w:r>
    </w:p>
    <w:p w14:paraId="1AB38947" w14:textId="188627D3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4A63B5C" w14:textId="20A48F26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28403F12" w14:textId="6FC787FB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43C058C0" w14:textId="336B08BE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451994F7" w14:textId="171B751A" w:rsidR="000A474D" w:rsidRDefault="00FD0E00" w:rsidP="00C823C8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drawing>
          <wp:anchor distT="0" distB="0" distL="114300" distR="114300" simplePos="0" relativeHeight="251681792" behindDoc="1" locked="0" layoutInCell="1" allowOverlap="1" wp14:anchorId="30F53075" wp14:editId="506B3E65">
            <wp:simplePos x="0" y="0"/>
            <wp:positionH relativeFrom="margin">
              <wp:posOffset>161925</wp:posOffset>
            </wp:positionH>
            <wp:positionV relativeFrom="paragraph">
              <wp:posOffset>125730</wp:posOffset>
            </wp:positionV>
            <wp:extent cx="49530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4B20F" w14:textId="3687E9A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4DF9342" w14:textId="55207C6F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40213274" w14:textId="4E14CBE2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54996BAC" w14:textId="60145ED0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CC49607" w14:textId="5685F449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3CBC5DA4" w14:textId="0BB39710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216120EA" w14:textId="6E0BC55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26387DA9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60398F43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B39F980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A255627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2566E7EB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7DBDC5D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48A1CC41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0225A5D2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9571259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C67CEDB" w14:textId="480389B7" w:rsidR="000A474D" w:rsidRPr="0034196F" w:rsidRDefault="000A474D" w:rsidP="00C823C8">
      <w:pPr>
        <w:rPr>
          <w:rFonts w:asciiTheme="majorBidi" w:hAnsiTheme="majorBidi" w:cstheme="majorBidi"/>
          <w:color w:val="000000" w:themeColor="text1"/>
        </w:rPr>
      </w:pPr>
    </w:p>
    <w:bookmarkEnd w:id="12"/>
    <w:p w14:paraId="7563FD11" w14:textId="0B2F1688" w:rsidR="005540AD" w:rsidRPr="00C25C73" w:rsidRDefault="005540AD" w:rsidP="00C25C73">
      <w:pPr>
        <w:rPr>
          <w:rFonts w:asciiTheme="majorBidi" w:hAnsiTheme="majorBidi" w:cstheme="majorBidi"/>
        </w:rPr>
      </w:pPr>
    </w:p>
    <w:sectPr w:rsidR="005540AD" w:rsidRPr="00C25C73" w:rsidSect="007A51D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62B3" w14:textId="77777777" w:rsidR="00E943D5" w:rsidRDefault="00E943D5" w:rsidP="00BD37C2">
      <w:r>
        <w:separator/>
      </w:r>
    </w:p>
  </w:endnote>
  <w:endnote w:type="continuationSeparator" w:id="0">
    <w:p w14:paraId="28196863" w14:textId="77777777" w:rsidR="00E943D5" w:rsidRDefault="00E943D5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4346" w14:textId="77777777" w:rsidR="007A51D8" w:rsidRPr="00CF2917" w:rsidRDefault="007A51D8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0A1590">
      <w:rPr>
        <w:noProof/>
        <w:sz w:val="24"/>
      </w:rPr>
      <w:t>9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4ED17" w14:textId="77777777" w:rsidR="00E943D5" w:rsidRDefault="00E943D5" w:rsidP="00BD37C2">
      <w:r>
        <w:separator/>
      </w:r>
    </w:p>
  </w:footnote>
  <w:footnote w:type="continuationSeparator" w:id="0">
    <w:p w14:paraId="20909715" w14:textId="77777777" w:rsidR="00E943D5" w:rsidRDefault="00E943D5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50D6" w14:textId="32FFE94C" w:rsidR="007A51D8" w:rsidRPr="00CF2917" w:rsidRDefault="00366903" w:rsidP="00A97F5E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14E2FF78" wp14:editId="636F5E5B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7A51D8">
      <w:t xml:space="preserve">   </w:t>
    </w:r>
    <w:r w:rsidR="007A51D8" w:rsidRPr="00CF2917">
      <w:rPr>
        <w:sz w:val="22"/>
      </w:rPr>
      <w:t>FAST NU Lahore</w:t>
    </w:r>
    <w:r w:rsidR="007A51D8" w:rsidRPr="00CF2917">
      <w:rPr>
        <w:sz w:val="22"/>
      </w:rPr>
      <w:tab/>
    </w:r>
    <w:r w:rsidR="007A51D8" w:rsidRPr="00CF2917">
      <w:rPr>
        <w:sz w:val="22"/>
      </w:rPr>
      <w:tab/>
    </w:r>
    <w:r w:rsidR="00A97F5E" w:rsidRPr="00CF2917">
      <w:t>Database Systems</w:t>
    </w:r>
    <w:r w:rsidR="00874EED">
      <w:t xml:space="preserve"> Lab</w:t>
    </w:r>
    <w:r w:rsidR="00A97F5E" w:rsidRPr="00CF2917">
      <w:t xml:space="preserve"> C</w:t>
    </w:r>
    <w:r w:rsidR="00A97F5E">
      <w:t>L</w:t>
    </w:r>
    <w:r w:rsidR="00A97F5E" w:rsidRPr="00CF2917">
      <w:t xml:space="preserve"> 2</w:t>
    </w:r>
    <w:r w:rsidR="00A97F5E">
      <w:t>1</w:t>
    </w:r>
    <w:r w:rsidR="000631B7">
      <w:t>9</w:t>
    </w:r>
  </w:p>
  <w:p w14:paraId="6F9809BD" w14:textId="77777777" w:rsidR="007A51D8" w:rsidRDefault="007A5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6C54"/>
    <w:multiLevelType w:val="hybridMultilevel"/>
    <w:tmpl w:val="615C7BDC"/>
    <w:lvl w:ilvl="0" w:tplc="346446A4">
      <w:start w:val="1"/>
      <w:numFmt w:val="decimal"/>
      <w:lvlText w:val="%1.    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E5D8E"/>
    <w:multiLevelType w:val="multilevel"/>
    <w:tmpl w:val="3176D88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70308"/>
    <w:multiLevelType w:val="hybridMultilevel"/>
    <w:tmpl w:val="9EE2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64648">
      <w:numFmt w:val="bullet"/>
      <w:lvlText w:val="-"/>
      <w:lvlJc w:val="left"/>
      <w:pPr>
        <w:ind w:left="1695" w:hanging="61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6493C"/>
    <w:multiLevelType w:val="hybridMultilevel"/>
    <w:tmpl w:val="A68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1"/>
  </w:num>
  <w:num w:numId="6">
    <w:abstractNumId w:val="6"/>
  </w:num>
  <w:num w:numId="7">
    <w:abstractNumId w:val="1"/>
  </w:num>
  <w:num w:numId="8">
    <w:abstractNumId w:val="1"/>
  </w:num>
  <w:num w:numId="9">
    <w:abstractNumId w:val="10"/>
  </w:num>
  <w:num w:numId="10">
    <w:abstractNumId w:val="13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 w:numId="17">
    <w:abstractNumId w:val="8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NjY3NjMxNzM1NDZR0lEKTi0uzszPAykwrAUAN/0VWiwAAAA="/>
  </w:docVars>
  <w:rsids>
    <w:rsidRoot w:val="002603E7"/>
    <w:rsid w:val="0001532D"/>
    <w:rsid w:val="00022A70"/>
    <w:rsid w:val="000362C9"/>
    <w:rsid w:val="000609DF"/>
    <w:rsid w:val="00062D8F"/>
    <w:rsid w:val="000631B7"/>
    <w:rsid w:val="000A1590"/>
    <w:rsid w:val="000A4018"/>
    <w:rsid w:val="000A474D"/>
    <w:rsid w:val="000A765B"/>
    <w:rsid w:val="000B43D2"/>
    <w:rsid w:val="000B4555"/>
    <w:rsid w:val="000E76A6"/>
    <w:rsid w:val="000F1DD5"/>
    <w:rsid w:val="00113400"/>
    <w:rsid w:val="00126089"/>
    <w:rsid w:val="00144787"/>
    <w:rsid w:val="00152F78"/>
    <w:rsid w:val="00166868"/>
    <w:rsid w:val="00166F41"/>
    <w:rsid w:val="00185AE5"/>
    <w:rsid w:val="00190A1B"/>
    <w:rsid w:val="001C1F5F"/>
    <w:rsid w:val="001E2E52"/>
    <w:rsid w:val="001E5D00"/>
    <w:rsid w:val="00222F78"/>
    <w:rsid w:val="00231147"/>
    <w:rsid w:val="00242EC0"/>
    <w:rsid w:val="002434D0"/>
    <w:rsid w:val="002603E7"/>
    <w:rsid w:val="00266721"/>
    <w:rsid w:val="002909CC"/>
    <w:rsid w:val="0029358B"/>
    <w:rsid w:val="00296E0D"/>
    <w:rsid w:val="00297323"/>
    <w:rsid w:val="002A2613"/>
    <w:rsid w:val="0034196F"/>
    <w:rsid w:val="00356C8C"/>
    <w:rsid w:val="00366903"/>
    <w:rsid w:val="00383BA0"/>
    <w:rsid w:val="003A2D33"/>
    <w:rsid w:val="003B6A7A"/>
    <w:rsid w:val="003C2705"/>
    <w:rsid w:val="003C62FE"/>
    <w:rsid w:val="003E0A36"/>
    <w:rsid w:val="004017AF"/>
    <w:rsid w:val="0041533E"/>
    <w:rsid w:val="00420B0B"/>
    <w:rsid w:val="0044449A"/>
    <w:rsid w:val="00450314"/>
    <w:rsid w:val="00462A41"/>
    <w:rsid w:val="00494D76"/>
    <w:rsid w:val="004C4F7F"/>
    <w:rsid w:val="004E2330"/>
    <w:rsid w:val="004E4311"/>
    <w:rsid w:val="004E58DA"/>
    <w:rsid w:val="0052338E"/>
    <w:rsid w:val="00551C7A"/>
    <w:rsid w:val="005540AD"/>
    <w:rsid w:val="0058155E"/>
    <w:rsid w:val="005917C3"/>
    <w:rsid w:val="005A117E"/>
    <w:rsid w:val="005C2AFB"/>
    <w:rsid w:val="005C60F2"/>
    <w:rsid w:val="005C6AEA"/>
    <w:rsid w:val="005C6B5F"/>
    <w:rsid w:val="006053E4"/>
    <w:rsid w:val="0060655D"/>
    <w:rsid w:val="00621EEC"/>
    <w:rsid w:val="00665555"/>
    <w:rsid w:val="006701A6"/>
    <w:rsid w:val="006A01B4"/>
    <w:rsid w:val="006E5CE3"/>
    <w:rsid w:val="006F4CEE"/>
    <w:rsid w:val="00702297"/>
    <w:rsid w:val="0070529E"/>
    <w:rsid w:val="00725847"/>
    <w:rsid w:val="00751528"/>
    <w:rsid w:val="00770B21"/>
    <w:rsid w:val="00777C64"/>
    <w:rsid w:val="00786713"/>
    <w:rsid w:val="0078733A"/>
    <w:rsid w:val="007A51D8"/>
    <w:rsid w:val="007D7935"/>
    <w:rsid w:val="007F0B9F"/>
    <w:rsid w:val="007F4BF8"/>
    <w:rsid w:val="0081276B"/>
    <w:rsid w:val="00834409"/>
    <w:rsid w:val="00872610"/>
    <w:rsid w:val="00872C54"/>
    <w:rsid w:val="00874EED"/>
    <w:rsid w:val="00877C77"/>
    <w:rsid w:val="00877D49"/>
    <w:rsid w:val="008C3D21"/>
    <w:rsid w:val="008E7BBE"/>
    <w:rsid w:val="0092226D"/>
    <w:rsid w:val="00931899"/>
    <w:rsid w:val="00965FC5"/>
    <w:rsid w:val="00983E1C"/>
    <w:rsid w:val="009940F1"/>
    <w:rsid w:val="009B4EB5"/>
    <w:rsid w:val="009C66A4"/>
    <w:rsid w:val="009D788A"/>
    <w:rsid w:val="009F42B6"/>
    <w:rsid w:val="00A21ABB"/>
    <w:rsid w:val="00A5158F"/>
    <w:rsid w:val="00A5335B"/>
    <w:rsid w:val="00A71492"/>
    <w:rsid w:val="00A9385C"/>
    <w:rsid w:val="00A95AC0"/>
    <w:rsid w:val="00A97F5E"/>
    <w:rsid w:val="00AC7D8A"/>
    <w:rsid w:val="00AD159B"/>
    <w:rsid w:val="00AE391B"/>
    <w:rsid w:val="00AF464D"/>
    <w:rsid w:val="00B034F7"/>
    <w:rsid w:val="00B12A1F"/>
    <w:rsid w:val="00B13A22"/>
    <w:rsid w:val="00B23355"/>
    <w:rsid w:val="00B33213"/>
    <w:rsid w:val="00B37F29"/>
    <w:rsid w:val="00B643F1"/>
    <w:rsid w:val="00BA38B3"/>
    <w:rsid w:val="00BB03D9"/>
    <w:rsid w:val="00BB0527"/>
    <w:rsid w:val="00BB306F"/>
    <w:rsid w:val="00BD37C2"/>
    <w:rsid w:val="00BF4423"/>
    <w:rsid w:val="00C05C9C"/>
    <w:rsid w:val="00C11720"/>
    <w:rsid w:val="00C25C73"/>
    <w:rsid w:val="00C40B0D"/>
    <w:rsid w:val="00C45ECF"/>
    <w:rsid w:val="00C60315"/>
    <w:rsid w:val="00C823C8"/>
    <w:rsid w:val="00CC3E5F"/>
    <w:rsid w:val="00CE3C5D"/>
    <w:rsid w:val="00CF2917"/>
    <w:rsid w:val="00D252F9"/>
    <w:rsid w:val="00D439B4"/>
    <w:rsid w:val="00D734AE"/>
    <w:rsid w:val="00D74CE1"/>
    <w:rsid w:val="00D77A38"/>
    <w:rsid w:val="00D80402"/>
    <w:rsid w:val="00D90C0C"/>
    <w:rsid w:val="00DC1508"/>
    <w:rsid w:val="00DD3851"/>
    <w:rsid w:val="00DF1559"/>
    <w:rsid w:val="00DF5A8B"/>
    <w:rsid w:val="00DF6349"/>
    <w:rsid w:val="00DF7105"/>
    <w:rsid w:val="00E02631"/>
    <w:rsid w:val="00E20702"/>
    <w:rsid w:val="00E70069"/>
    <w:rsid w:val="00E83A97"/>
    <w:rsid w:val="00E943D5"/>
    <w:rsid w:val="00EB2BC0"/>
    <w:rsid w:val="00ED6C04"/>
    <w:rsid w:val="00ED6D5B"/>
    <w:rsid w:val="00ED7404"/>
    <w:rsid w:val="00F044AC"/>
    <w:rsid w:val="00F0583B"/>
    <w:rsid w:val="00F35A2A"/>
    <w:rsid w:val="00F5465C"/>
    <w:rsid w:val="00F70B23"/>
    <w:rsid w:val="00F76D9D"/>
    <w:rsid w:val="00F80B93"/>
    <w:rsid w:val="00F91A36"/>
    <w:rsid w:val="00F968ED"/>
    <w:rsid w:val="00FB0A62"/>
    <w:rsid w:val="00FC013D"/>
    <w:rsid w:val="00FD061A"/>
    <w:rsid w:val="00FD0E00"/>
    <w:rsid w:val="00FD5F12"/>
    <w:rsid w:val="00FD7739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EB2C"/>
  <w15:chartTrackingRefBased/>
  <w15:docId w15:val="{E11A6B3C-F87A-434B-B5E4-A19CB125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7C64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061A"/>
    <w:pPr>
      <w:keepNext/>
      <w:keepLines/>
      <w:spacing w:before="160" w:after="120"/>
      <w:outlineLvl w:val="1"/>
    </w:pPr>
    <w:rPr>
      <w:rFonts w:eastAsia="Calibr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2917"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777C64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FD061A"/>
    <w:rPr>
      <w:rFonts w:ascii="Times New Roman" w:hAnsi="Times New Roman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CF2917"/>
    <w:rPr>
      <w:rFonts w:ascii="Times New Roman" w:eastAsia="Times New Roman" w:hAnsi="Times New Roman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8A38E-5F5E-48D6-8BC3-E5974107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DBlab.dotx</Template>
  <TotalTime>445</TotalTime>
  <Pages>8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5279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Saddam</cp:lastModifiedBy>
  <cp:revision>131</cp:revision>
  <dcterms:created xsi:type="dcterms:W3CDTF">2017-02-01T06:21:00Z</dcterms:created>
  <dcterms:modified xsi:type="dcterms:W3CDTF">2021-03-31T03:10:00Z</dcterms:modified>
</cp:coreProperties>
</file>